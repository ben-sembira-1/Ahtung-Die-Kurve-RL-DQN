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0F" w:rsidRPr="00114814" w:rsidRDefault="00B33FF9" w:rsidP="0093472D">
      <w:pPr>
        <w:pStyle w:val="a8"/>
        <w:spacing w:line="240" w:lineRule="auto"/>
        <w:ind w:left="6146"/>
        <w:rPr>
          <w:sz w:val="1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C2277D" wp14:editId="6371E4AA">
                <wp:simplePos x="0" y="0"/>
                <wp:positionH relativeFrom="margin">
                  <wp:posOffset>3669030</wp:posOffset>
                </wp:positionH>
                <wp:positionV relativeFrom="paragraph">
                  <wp:posOffset>857251</wp:posOffset>
                </wp:positionV>
                <wp:extent cx="1828800" cy="3810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3FF9" w:rsidRPr="00B33FF9" w:rsidRDefault="00B33FF9" w:rsidP="00B33FF9">
                            <w:pPr>
                              <w:pStyle w:val="aa"/>
                              <w:spacing w:line="240" w:lineRule="auto"/>
                              <w:ind w:left="85" w:firstLine="0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u w:val="non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תכנית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תלפיו</w:t>
                            </w:r>
                            <w:r w:rsidRPr="00B33FF9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u w:val="non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2277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88.9pt;margin-top:67.5pt;width:2in;height:30pt;z-index:251659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" filled="f" stroked="f">
                <v:textbox>
                  <w:txbxContent>
                    <w:p w:rsidR="00B33FF9" w:rsidRPr="00B33FF9" w:rsidRDefault="00B33FF9" w:rsidP="00B33FF9">
                      <w:pPr>
                        <w:pStyle w:val="aa"/>
                        <w:spacing w:line="240" w:lineRule="auto"/>
                        <w:ind w:left="85" w:firstLine="0"/>
                        <w:jc w:val="center"/>
                        <w:rPr>
                          <w:color w:val="000000" w:themeColor="text1"/>
                          <w:sz w:val="40"/>
                          <w:szCs w:val="40"/>
                          <w:u w:val="non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תכנית </w:t>
                      </w: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תלפיו</w:t>
                      </w:r>
                      <w:r w:rsidRPr="00B33FF9">
                        <w:rPr>
                          <w:rFonts w:hint="cs"/>
                          <w:color w:val="000000" w:themeColor="text1"/>
                          <w:sz w:val="40"/>
                          <w:szCs w:val="40"/>
                          <w:u w:val="non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18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3850005</wp:posOffset>
            </wp:positionH>
            <wp:positionV relativeFrom="paragraph">
              <wp:posOffset>9525</wp:posOffset>
            </wp:positionV>
            <wp:extent cx="1485900" cy="668020"/>
            <wp:effectExtent l="0" t="0" r="0" b="0"/>
            <wp:wrapNone/>
            <wp:docPr id="3" name="Picture 6" descr="tl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tlp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680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D0C56" w:rsidRPr="00114814">
        <w:rPr>
          <w:b/>
          <w:bCs/>
          <w:sz w:val="18"/>
          <w:rtl/>
        </w:rPr>
        <w:t>חיל האוויר</w:t>
      </w:r>
      <w:r w:rsidR="001D0C56" w:rsidRPr="00114814">
        <w:rPr>
          <w:b/>
          <w:bCs/>
          <w:sz w:val="18"/>
          <w:rtl/>
        </w:rPr>
        <w:br/>
      </w:r>
      <w:r w:rsidR="0093472D">
        <w:rPr>
          <w:rFonts w:hint="cs"/>
          <w:b/>
          <w:bCs/>
          <w:sz w:val="18"/>
          <w:rtl/>
        </w:rPr>
        <w:t>בית הספר לפיקוד ומנהיגות</w:t>
      </w:r>
      <w:r w:rsidR="00C6290F" w:rsidRPr="00114814">
        <w:rPr>
          <w:b/>
          <w:bCs/>
          <w:sz w:val="18"/>
          <w:rtl/>
        </w:rPr>
        <w:br/>
      </w:r>
      <w:r w:rsidR="005947DA" w:rsidRPr="00114814">
        <w:rPr>
          <w:rFonts w:hint="cs"/>
          <w:b/>
          <w:bCs/>
          <w:sz w:val="18"/>
          <w:u w:val="single"/>
          <w:rtl/>
        </w:rPr>
        <w:t>ת</w:t>
      </w:r>
      <w:r w:rsidR="00000305" w:rsidRPr="00114814">
        <w:rPr>
          <w:rFonts w:hint="cs"/>
          <w:b/>
          <w:bCs/>
          <w:sz w:val="18"/>
          <w:u w:val="single"/>
          <w:rtl/>
        </w:rPr>
        <w:t>כנית</w:t>
      </w:r>
      <w:r w:rsidR="00C6290F" w:rsidRPr="00114814">
        <w:rPr>
          <w:b/>
          <w:bCs/>
          <w:sz w:val="18"/>
          <w:u w:val="single"/>
          <w:rtl/>
        </w:rPr>
        <w:t xml:space="preserve"> תלפיות</w:t>
      </w:r>
      <w:r w:rsidR="00C6290F" w:rsidRPr="00114814">
        <w:rPr>
          <w:b/>
          <w:bCs/>
          <w:sz w:val="18"/>
          <w:u w:val="single"/>
          <w:rtl/>
        </w:rPr>
        <w:br/>
      </w:r>
      <w:r w:rsidR="005947DA" w:rsidRPr="00114814">
        <w:rPr>
          <w:sz w:val="18"/>
          <w:rtl/>
        </w:rPr>
        <w:t>מטכלי:</w:t>
      </w:r>
      <w:r w:rsidR="001D0C56" w:rsidRPr="00114814">
        <w:rPr>
          <w:rFonts w:hint="cs"/>
          <w:sz w:val="18"/>
          <w:rtl/>
        </w:rPr>
        <w:t xml:space="preserve"> 0202-7085</w:t>
      </w:r>
      <w:r w:rsidR="005947DA" w:rsidRPr="00114814">
        <w:rPr>
          <w:sz w:val="18"/>
          <w:rtl/>
        </w:rPr>
        <w:br/>
        <w:t>אזרחי:</w:t>
      </w:r>
      <w:r w:rsidR="001D0C56" w:rsidRPr="00114814">
        <w:rPr>
          <w:rFonts w:hint="cs"/>
          <w:sz w:val="18"/>
          <w:rtl/>
        </w:rPr>
        <w:t xml:space="preserve"> 02-5697137</w:t>
      </w:r>
      <w:r w:rsidR="005947DA" w:rsidRPr="00114814">
        <w:rPr>
          <w:sz w:val="18"/>
          <w:rtl/>
        </w:rPr>
        <w:br/>
        <w:t>פקס:</w:t>
      </w:r>
      <w:r w:rsidR="005947DA" w:rsidRPr="00114814">
        <w:rPr>
          <w:rFonts w:hint="cs"/>
          <w:sz w:val="18"/>
          <w:rtl/>
        </w:rPr>
        <w:t xml:space="preserve"> 02-6523662</w:t>
      </w:r>
      <w:r w:rsidR="00E82F3C" w:rsidRPr="00114814">
        <w:rPr>
          <w:sz w:val="18"/>
          <w:rtl/>
        </w:rPr>
        <w:br/>
      </w:r>
      <w:r w:rsidR="00E82F3C" w:rsidRPr="00114814">
        <w:rPr>
          <w:rFonts w:hint="cs"/>
          <w:sz w:val="18"/>
          <w:rtl/>
        </w:rPr>
        <w:t>סימוכין: פנימי</w:t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</w:instrText>
      </w:r>
      <w:r w:rsidR="0021158B" w:rsidRPr="00114814">
        <w:rPr>
          <w:sz w:val="18"/>
          <w:rtl/>
        </w:rPr>
        <w:instrText xml:space="preserve">" </w:instrText>
      </w:r>
      <w:r w:rsidR="002B25FC" w:rsidRPr="00114814">
        <w:rPr>
          <w:sz w:val="18"/>
          <w:rtl/>
        </w:rPr>
        <w:fldChar w:fldCharType="separate"/>
      </w:r>
      <w:r w:rsidR="004D6BFF">
        <w:rPr>
          <w:noProof/>
          <w:sz w:val="18"/>
          <w:rtl/>
        </w:rPr>
        <w:t>‏23 מרץ 2020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  <w:r w:rsidR="002B25FC" w:rsidRPr="00114814">
        <w:rPr>
          <w:sz w:val="18"/>
          <w:rtl/>
        </w:rPr>
        <w:fldChar w:fldCharType="begin"/>
      </w:r>
      <w:r w:rsidR="0021158B" w:rsidRPr="00114814">
        <w:rPr>
          <w:sz w:val="18"/>
          <w:rtl/>
        </w:rPr>
        <w:instrText xml:space="preserve"> </w:instrText>
      </w:r>
      <w:r w:rsidR="0021158B" w:rsidRPr="00114814">
        <w:rPr>
          <w:sz w:val="18"/>
        </w:rPr>
        <w:instrText>DATE  \@ "dd MMMM yyyy" \h</w:instrText>
      </w:r>
      <w:r w:rsidR="0021158B" w:rsidRPr="00114814">
        <w:rPr>
          <w:sz w:val="18"/>
          <w:rtl/>
        </w:rPr>
        <w:instrText xml:space="preserve"> </w:instrText>
      </w:r>
      <w:r w:rsidR="002B25FC" w:rsidRPr="00114814">
        <w:rPr>
          <w:sz w:val="18"/>
          <w:rtl/>
        </w:rPr>
        <w:fldChar w:fldCharType="separate"/>
      </w:r>
      <w:r w:rsidR="004D6BFF">
        <w:rPr>
          <w:noProof/>
          <w:sz w:val="18"/>
          <w:rtl/>
        </w:rPr>
        <w:t>‏כ"ז אדר תש"פ</w:t>
      </w:r>
      <w:r w:rsidR="002B25FC" w:rsidRPr="00114814">
        <w:rPr>
          <w:sz w:val="18"/>
          <w:rtl/>
        </w:rPr>
        <w:fldChar w:fldCharType="end"/>
      </w:r>
      <w:r w:rsidR="00C6290F" w:rsidRPr="00114814">
        <w:rPr>
          <w:sz w:val="18"/>
          <w:rtl/>
        </w:rPr>
        <w:br/>
      </w:r>
    </w:p>
    <w:p w:rsidR="00D56753" w:rsidRPr="00114814" w:rsidRDefault="00D56753" w:rsidP="00D56753">
      <w:pPr>
        <w:pStyle w:val="a8"/>
        <w:spacing w:line="240" w:lineRule="auto"/>
        <w:ind w:left="299"/>
        <w:rPr>
          <w:b/>
          <w:bCs/>
          <w:sz w:val="18"/>
          <w:szCs w:val="24"/>
          <w:u w:val="single"/>
          <w:rtl/>
        </w:rPr>
      </w:pPr>
    </w:p>
    <w:p w:rsidR="00E63387" w:rsidRDefault="00E63387" w:rsidP="00293638">
      <w:pPr>
        <w:pStyle w:val="aa"/>
        <w:spacing w:line="240" w:lineRule="auto"/>
        <w:jc w:val="center"/>
        <w:rPr>
          <w:b/>
          <w:bCs/>
          <w:u w:val="none"/>
          <w:rtl/>
        </w:rPr>
      </w:pPr>
    </w:p>
    <w:p w:rsidR="007B4060" w:rsidRDefault="00F93AAB" w:rsidP="005916B1">
      <w:pPr>
        <w:pStyle w:val="aa"/>
        <w:spacing w:line="240" w:lineRule="auto"/>
        <w:jc w:val="center"/>
        <w:rPr>
          <w:rtl/>
        </w:rPr>
      </w:pPr>
      <w:r>
        <w:rPr>
          <w:rFonts w:hint="cs"/>
          <w:rtl/>
        </w:rPr>
        <w:t xml:space="preserve">אישור </w:t>
      </w:r>
      <w:r w:rsidR="005916B1">
        <w:rPr>
          <w:rFonts w:hint="cs"/>
          <w:rtl/>
        </w:rPr>
        <w:t>שאלת מחקר</w:t>
      </w:r>
      <w:r w:rsidR="00E63387">
        <w:rPr>
          <w:rFonts w:hint="cs"/>
          <w:rtl/>
        </w:rPr>
        <w:t xml:space="preserve"> </w:t>
      </w:r>
      <w:r w:rsidR="00E63387">
        <w:rPr>
          <w:rtl/>
        </w:rPr>
        <w:t>–</w:t>
      </w:r>
      <w:r w:rsidR="00E63387">
        <w:rPr>
          <w:rFonts w:hint="cs"/>
          <w:rtl/>
        </w:rPr>
        <w:t xml:space="preserve"> סמינר </w:t>
      </w:r>
      <w:r>
        <w:rPr>
          <w:rFonts w:hint="cs"/>
          <w:rtl/>
        </w:rPr>
        <w:t>מחקר ופיתוח</w:t>
      </w:r>
      <w:r w:rsidR="00E63387">
        <w:rPr>
          <w:rFonts w:hint="cs"/>
          <w:rtl/>
        </w:rPr>
        <w:t xml:space="preserve"> </w:t>
      </w:r>
      <w:r w:rsidR="009F0BE5">
        <w:rPr>
          <w:rtl/>
        </w:rPr>
        <w:t>–</w:t>
      </w:r>
      <w:r w:rsidR="00E63387">
        <w:rPr>
          <w:rFonts w:hint="cs"/>
          <w:rtl/>
        </w:rPr>
        <w:t xml:space="preserve"> </w:t>
      </w:r>
      <w:r w:rsidR="004D6BFF">
        <w:rPr>
          <w:rFonts w:hint="cs"/>
          <w:rtl/>
        </w:rPr>
        <w:t>בן סמבירא</w:t>
      </w:r>
      <w:r>
        <w:rPr>
          <w:rFonts w:hint="cs"/>
          <w:rtl/>
        </w:rPr>
        <w:t xml:space="preserve">, </w:t>
      </w:r>
      <w:proofErr w:type="spellStart"/>
      <w:r w:rsidR="004D6BFF">
        <w:rPr>
          <w:rFonts w:hint="cs"/>
          <w:rtl/>
        </w:rPr>
        <w:t>ליחי</w:t>
      </w:r>
      <w:proofErr w:type="spellEnd"/>
      <w:r w:rsidR="004D6BFF">
        <w:rPr>
          <w:rFonts w:hint="cs"/>
          <w:rtl/>
        </w:rPr>
        <w:t xml:space="preserve"> ג'וליאן</w:t>
      </w:r>
    </w:p>
    <w:p w:rsidR="007B4060" w:rsidRDefault="007B4060" w:rsidP="007B4060">
      <w:pPr>
        <w:pStyle w:val="aa"/>
        <w:spacing w:line="240" w:lineRule="auto"/>
        <w:jc w:val="center"/>
        <w:rPr>
          <w:rtl/>
        </w:rPr>
      </w:pPr>
    </w:p>
    <w:p w:rsidR="00FA0C96" w:rsidRPr="00FA0C96" w:rsidRDefault="00FA0C96" w:rsidP="00FA0C96">
      <w:pPr>
        <w:ind w:left="720"/>
        <w:rPr>
          <w:rFonts w:cs="David"/>
        </w:rPr>
      </w:pPr>
    </w:p>
    <w:p w:rsidR="00B07EEC" w:rsidRDefault="00B07EEC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שם החונך:</w:t>
      </w:r>
      <w:r w:rsidR="004D6BFF">
        <w:rPr>
          <w:rFonts w:cs="David" w:hint="cs"/>
          <w:b/>
          <w:bCs/>
          <w:rtl/>
        </w:rPr>
        <w:t xml:space="preserve"> אילון</w:t>
      </w:r>
      <w:r>
        <w:rPr>
          <w:rFonts w:cs="David"/>
          <w:rtl/>
        </w:rPr>
        <w:br/>
      </w:r>
    </w:p>
    <w:p w:rsidR="00B07EEC" w:rsidRPr="00B07EEC" w:rsidRDefault="00B07EEC" w:rsidP="00B07EEC">
      <w:pPr>
        <w:ind w:left="720"/>
        <w:rPr>
          <w:rFonts w:cs="David"/>
        </w:rPr>
      </w:pPr>
    </w:p>
    <w:p w:rsidR="00FA0C96" w:rsidRPr="00EE4249" w:rsidRDefault="00F93AAB" w:rsidP="00343EB8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שאלת המחקר</w:t>
      </w:r>
      <w:r w:rsidR="00E63387">
        <w:rPr>
          <w:rFonts w:cs="David" w:hint="cs"/>
          <w:b/>
          <w:bCs/>
          <w:rtl/>
        </w:rPr>
        <w:t>:</w:t>
      </w:r>
      <w:r w:rsidR="001B5ED1">
        <w:rPr>
          <w:rFonts w:cs="David" w:hint="cs"/>
          <w:rtl/>
        </w:rPr>
        <w:t xml:space="preserve"> </w:t>
      </w:r>
      <w:r w:rsidR="00280383">
        <w:rPr>
          <w:rFonts w:cs="David" w:hint="cs"/>
          <w:rtl/>
        </w:rPr>
        <w:t>נרצה ליצור מערכת לומדת (</w:t>
      </w:r>
      <w:r w:rsidR="00280383">
        <w:rPr>
          <w:rFonts w:cs="David"/>
        </w:rPr>
        <w:t>AI</w:t>
      </w:r>
      <w:r w:rsidR="00280383">
        <w:rPr>
          <w:rFonts w:cs="David" w:hint="cs"/>
          <w:rtl/>
        </w:rPr>
        <w:t xml:space="preserve">) שתדע לשחק במשחק </w:t>
      </w:r>
      <w:r w:rsidR="00280383">
        <w:rPr>
          <w:rFonts w:cs="David"/>
        </w:rPr>
        <w:t>“</w:t>
      </w:r>
      <w:r w:rsidR="00280383" w:rsidRPr="00280383">
        <w:rPr>
          <w:rFonts w:cs="David"/>
        </w:rPr>
        <w:t xml:space="preserve">Achtung Die </w:t>
      </w:r>
      <w:proofErr w:type="spellStart"/>
      <w:r w:rsidR="00280383" w:rsidRPr="00280383">
        <w:rPr>
          <w:rFonts w:cs="David"/>
        </w:rPr>
        <w:t>Kurve</w:t>
      </w:r>
      <w:proofErr w:type="spellEnd"/>
      <w:r w:rsidR="00280383">
        <w:rPr>
          <w:rFonts w:cs="David"/>
        </w:rPr>
        <w:t>”</w:t>
      </w:r>
      <w:r w:rsidR="00280383">
        <w:rPr>
          <w:rFonts w:cs="David" w:hint="cs"/>
          <w:rtl/>
        </w:rPr>
        <w:t>.</w:t>
      </w:r>
    </w:p>
    <w:p w:rsidR="0068306A" w:rsidRDefault="0068306A" w:rsidP="00FA0C96">
      <w:pPr>
        <w:rPr>
          <w:rFonts w:cs="David"/>
          <w:rtl/>
        </w:rPr>
      </w:pPr>
    </w:p>
    <w:p w:rsidR="005916B1" w:rsidRDefault="005916B1" w:rsidP="00FA0C96">
      <w:pPr>
        <w:rPr>
          <w:rFonts w:cs="David"/>
        </w:rPr>
      </w:pPr>
    </w:p>
    <w:p w:rsidR="005916B1" w:rsidRPr="004D6BFF" w:rsidRDefault="005916B1" w:rsidP="00725E10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תתי שאלות שעליהן תצטרכו לענות בתהליך המחקר:</w:t>
      </w:r>
    </w:p>
    <w:p w:rsidR="005916B1" w:rsidRDefault="007D168D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 xml:space="preserve">כיצד </w:t>
      </w:r>
      <w:r w:rsidR="00280383">
        <w:rPr>
          <w:rFonts w:cs="David" w:hint="cs"/>
          <w:rtl/>
        </w:rPr>
        <w:t>נזהה את העצמים על המסך? האם ניצור משחק חדש משלנו או שנבצע עיבוד תמונה?</w:t>
      </w:r>
    </w:p>
    <w:p w:rsidR="00FD3A9F" w:rsidRDefault="007D168D" w:rsidP="00FD3A9F">
      <w:pPr>
        <w:numPr>
          <w:ilvl w:val="1"/>
          <w:numId w:val="4"/>
        </w:numPr>
        <w:rPr>
          <w:rFonts w:cs="David"/>
        </w:rPr>
      </w:pPr>
      <w:r>
        <w:rPr>
          <w:rFonts w:cs="David" w:hint="cs"/>
          <w:rtl/>
        </w:rPr>
        <w:t>באיזה שיטת למידת מכונה נבחר ללכת (לאחר קריאה)</w:t>
      </w:r>
    </w:p>
    <w:p w:rsidR="007D168D" w:rsidRPr="00FD3A9F" w:rsidRDefault="007D168D" w:rsidP="00FD3A9F">
      <w:pPr>
        <w:numPr>
          <w:ilvl w:val="1"/>
          <w:numId w:val="4"/>
        </w:numPr>
        <w:rPr>
          <w:rFonts w:cs="David"/>
          <w:rtl/>
        </w:rPr>
      </w:pPr>
      <w:r>
        <w:rPr>
          <w:rFonts w:cs="David" w:hint="cs"/>
          <w:rtl/>
        </w:rPr>
        <w:t>באילו קלטים (פיצ'רים) נשתמש</w:t>
      </w:r>
      <w:bookmarkStart w:id="0" w:name="_GoBack"/>
      <w:bookmarkEnd w:id="0"/>
    </w:p>
    <w:p w:rsidR="005916B1" w:rsidRDefault="005916B1" w:rsidP="005916B1">
      <w:pPr>
        <w:pStyle w:val="af"/>
        <w:rPr>
          <w:rFonts w:cs="David"/>
          <w:b/>
          <w:bCs/>
          <w:rtl/>
        </w:rPr>
      </w:pPr>
    </w:p>
    <w:p w:rsidR="00725E10" w:rsidRPr="00FD3A9F" w:rsidRDefault="00F93AAB" w:rsidP="00725E10">
      <w:pPr>
        <w:numPr>
          <w:ilvl w:val="0"/>
          <w:numId w:val="4"/>
        </w:numPr>
        <w:rPr>
          <w:rFonts w:cs="David"/>
        </w:rPr>
      </w:pPr>
      <w:r>
        <w:rPr>
          <w:rFonts w:cs="David" w:hint="cs"/>
          <w:b/>
          <w:bCs/>
          <w:rtl/>
        </w:rPr>
        <w:t>המקורות שעליהם הסתמכתם</w:t>
      </w:r>
      <w:r w:rsidR="0068306A">
        <w:rPr>
          <w:rFonts w:cs="David" w:hint="cs"/>
          <w:b/>
          <w:bCs/>
          <w:rtl/>
        </w:rPr>
        <w:t>:</w:t>
      </w:r>
    </w:p>
    <w:p w:rsidR="00FD3A9F" w:rsidRPr="00FD3A9F" w:rsidRDefault="00FD3A9F" w:rsidP="00FD3A9F">
      <w:pPr>
        <w:numPr>
          <w:ilvl w:val="1"/>
          <w:numId w:val="4"/>
        </w:numPr>
        <w:rPr>
          <w:rFonts w:cs="David"/>
        </w:rPr>
      </w:pPr>
      <w:hyperlink r:id="rId8" w:history="1">
        <w:r>
          <w:rPr>
            <w:rStyle w:val="Hyperlink"/>
          </w:rPr>
          <w:t>https://towardsdatascience.com/how-to-teach-an-ai-to-play-games-deep-reinforcement-learning-28f9b920440a</w:t>
        </w:r>
      </w:hyperlink>
    </w:p>
    <w:p w:rsidR="00FD3A9F" w:rsidRPr="00FD3A9F" w:rsidRDefault="00FD3A9F" w:rsidP="00FD3A9F">
      <w:pPr>
        <w:numPr>
          <w:ilvl w:val="1"/>
          <w:numId w:val="4"/>
        </w:numPr>
        <w:rPr>
          <w:rFonts w:cs="David"/>
        </w:rPr>
      </w:pPr>
      <w:hyperlink r:id="rId9" w:history="1">
        <w:r>
          <w:rPr>
            <w:rStyle w:val="Hyperlink"/>
          </w:rPr>
          <w:t>https://medium.com/acing-ai/how-i-build-an-ai-to-play-dino-run-e37f37bdf153</w:t>
        </w:r>
      </w:hyperlink>
    </w:p>
    <w:p w:rsidR="00FD3A9F" w:rsidRPr="00FD3A9F" w:rsidRDefault="00FD3A9F" w:rsidP="00FD3A9F">
      <w:pPr>
        <w:numPr>
          <w:ilvl w:val="1"/>
          <w:numId w:val="4"/>
        </w:numPr>
        <w:rPr>
          <w:rFonts w:cs="David"/>
        </w:rPr>
      </w:pPr>
      <w:hyperlink r:id="rId10" w:history="1">
        <w:r>
          <w:rPr>
            <w:rStyle w:val="Hyperlink"/>
          </w:rPr>
          <w:t>https://towardsdatascience.com/simple-reinforcement-learning-q-learning-fcddc4b6fe56</w:t>
        </w:r>
      </w:hyperlink>
    </w:p>
    <w:p w:rsidR="00FD3A9F" w:rsidRPr="005916B1" w:rsidRDefault="007D168D" w:rsidP="00FD3A9F">
      <w:pPr>
        <w:numPr>
          <w:ilvl w:val="1"/>
          <w:numId w:val="4"/>
        </w:numPr>
        <w:rPr>
          <w:rFonts w:cs="David"/>
        </w:rPr>
      </w:pPr>
      <w:hyperlink r:id="rId11" w:history="1">
        <w:r w:rsidRPr="0073229F">
          <w:rPr>
            <w:rStyle w:val="Hyperlink"/>
            <w:rFonts w:cs="David"/>
          </w:rPr>
          <w:t>http://gameaibook.org/book.pdf</w:t>
        </w:r>
      </w:hyperlink>
      <w:r>
        <w:rPr>
          <w:rFonts w:cs="David" w:hint="cs"/>
          <w:rtl/>
        </w:rPr>
        <w:t xml:space="preserve"> - ספר באורך 500 עמודים עם פרקים שיכולים מאוד לעזור.</w:t>
      </w:r>
    </w:p>
    <w:p w:rsidR="005916B1" w:rsidRDefault="005916B1" w:rsidP="005916B1">
      <w:pPr>
        <w:rPr>
          <w:rFonts w:cs="David"/>
          <w:b/>
          <w:bCs/>
          <w:rtl/>
        </w:rPr>
      </w:pPr>
    </w:p>
    <w:p w:rsidR="005916B1" w:rsidRDefault="005916B1" w:rsidP="005916B1">
      <w:pPr>
        <w:rPr>
          <w:rFonts w:cs="David"/>
          <w:b/>
          <w:bCs/>
        </w:rPr>
      </w:pPr>
    </w:p>
    <w:p w:rsidR="007B4060" w:rsidRPr="00A3313B" w:rsidRDefault="007B4060" w:rsidP="001D1710">
      <w:pPr>
        <w:numPr>
          <w:ilvl w:val="0"/>
          <w:numId w:val="4"/>
        </w:numPr>
        <w:rPr>
          <w:rFonts w:cs="David"/>
          <w:b/>
          <w:bCs/>
          <w:rtl/>
        </w:rPr>
      </w:pPr>
      <w:r w:rsidRPr="00A3313B">
        <w:rPr>
          <w:rFonts w:cs="David" w:hint="cs"/>
          <w:b/>
          <w:bCs/>
          <w:rtl/>
        </w:rPr>
        <w:t>בברכה,</w:t>
      </w:r>
    </w:p>
    <w:p w:rsidR="00F93AAB" w:rsidRDefault="00A42C29" w:rsidP="00343EB8">
      <w:pPr>
        <w:ind w:left="6332" w:right="142"/>
        <w:jc w:val="both"/>
        <w:rPr>
          <w:rFonts w:cs="David"/>
          <w:rtl/>
          <w:lang w:eastAsia="en-US"/>
        </w:rPr>
      </w:pP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</w:r>
      <w:r w:rsidRPr="00A42C29">
        <w:rPr>
          <w:rFonts w:ascii="Arial" w:hAnsi="Arial" w:cs="Arial" w:hint="cs"/>
          <w:rtl/>
        </w:rPr>
        <w:tab/>
        <w:t xml:space="preserve">        </w:t>
      </w:r>
      <w:r w:rsidRPr="00A42C29">
        <w:rPr>
          <w:rFonts w:cs="David" w:hint="cs"/>
          <w:rtl/>
          <w:lang w:eastAsia="en-US"/>
        </w:rPr>
        <w:t xml:space="preserve">                                                                                                       </w:t>
      </w:r>
      <w:proofErr w:type="spellStart"/>
      <w:r w:rsidR="00692A0D">
        <w:rPr>
          <w:rFonts w:cs="David" w:hint="cs"/>
          <w:rtl/>
          <w:lang w:eastAsia="en-US"/>
        </w:rPr>
        <w:t>ליחי</w:t>
      </w:r>
      <w:proofErr w:type="spellEnd"/>
      <w:r w:rsidR="00692A0D">
        <w:rPr>
          <w:rFonts w:cs="David" w:hint="cs"/>
          <w:rtl/>
          <w:lang w:eastAsia="en-US"/>
        </w:rPr>
        <w:t xml:space="preserve"> ג'וליאן</w:t>
      </w:r>
      <w:r w:rsidR="00EB5902">
        <w:rPr>
          <w:rFonts w:cs="David" w:hint="cs"/>
          <w:rtl/>
          <w:lang w:eastAsia="en-US"/>
        </w:rPr>
        <w:t>,</w:t>
      </w:r>
      <w:r w:rsidR="006A6609">
        <w:rPr>
          <w:rFonts w:cs="David" w:hint="cs"/>
          <w:rtl/>
          <w:lang w:eastAsia="en-US"/>
        </w:rPr>
        <w:t xml:space="preserve"> </w:t>
      </w:r>
      <w:r w:rsidR="00237CBE">
        <w:rPr>
          <w:rFonts w:cs="David" w:hint="cs"/>
          <w:rtl/>
          <w:lang w:eastAsia="en-US"/>
        </w:rPr>
        <w:t>טור'</w:t>
      </w:r>
      <w:r w:rsidR="006A6609">
        <w:rPr>
          <w:rFonts w:cs="David"/>
          <w:rtl/>
          <w:lang w:eastAsia="en-US"/>
        </w:rPr>
        <w:br/>
      </w:r>
      <w:r w:rsidR="00D87B14">
        <w:rPr>
          <w:rFonts w:cs="David" w:hint="cs"/>
          <w:rtl/>
          <w:lang w:eastAsia="en-US"/>
        </w:rPr>
        <w:t xml:space="preserve">חניך מחזור </w:t>
      </w:r>
      <w:r w:rsidR="00692A0D">
        <w:rPr>
          <w:rFonts w:cs="David" w:hint="cs"/>
          <w:rtl/>
          <w:lang w:eastAsia="en-US"/>
        </w:rPr>
        <w:t>מא'</w:t>
      </w:r>
    </w:p>
    <w:p w:rsidR="00C6290F" w:rsidRPr="00A42C29" w:rsidRDefault="006A6609" w:rsidP="00343EB8">
      <w:pPr>
        <w:ind w:left="6332" w:right="142"/>
        <w:jc w:val="both"/>
        <w:rPr>
          <w:rFonts w:cs="David"/>
          <w:lang w:eastAsia="en-US"/>
        </w:rPr>
      </w:pPr>
      <w:r>
        <w:rPr>
          <w:rFonts w:cs="David"/>
          <w:rtl/>
          <w:lang w:eastAsia="en-US"/>
        </w:rPr>
        <w:br/>
      </w:r>
      <w:r w:rsidR="00692A0D">
        <w:rPr>
          <w:rFonts w:cs="David" w:hint="cs"/>
          <w:rtl/>
          <w:lang w:eastAsia="en-US"/>
        </w:rPr>
        <w:t>בן סמבירא</w:t>
      </w:r>
      <w:r w:rsidR="00F93AAB">
        <w:rPr>
          <w:rFonts w:cs="David" w:hint="cs"/>
          <w:rtl/>
          <w:lang w:eastAsia="en-US"/>
        </w:rPr>
        <w:t>, טור'</w:t>
      </w:r>
      <w:r w:rsidR="00F93AAB">
        <w:rPr>
          <w:rFonts w:cs="David"/>
          <w:rtl/>
          <w:lang w:eastAsia="en-US"/>
        </w:rPr>
        <w:br/>
      </w:r>
      <w:r w:rsidR="00F93AAB">
        <w:rPr>
          <w:rFonts w:cs="David" w:hint="cs"/>
          <w:rtl/>
          <w:lang w:eastAsia="en-US"/>
        </w:rPr>
        <w:t xml:space="preserve">חניך מחזור </w:t>
      </w:r>
      <w:r w:rsidR="00692A0D">
        <w:rPr>
          <w:rFonts w:cs="David" w:hint="cs"/>
          <w:rtl/>
          <w:lang w:eastAsia="en-US"/>
        </w:rPr>
        <w:t>מא'</w:t>
      </w:r>
    </w:p>
    <w:sectPr w:rsidR="00C6290F" w:rsidRPr="00A42C29" w:rsidSect="00D14055">
      <w:headerReference w:type="even" r:id="rId12"/>
      <w:headerReference w:type="default" r:id="rId13"/>
      <w:footerReference w:type="default" r:id="rId14"/>
      <w:pgSz w:w="11906" w:h="16838"/>
      <w:pgMar w:top="1021" w:right="1797" w:bottom="1021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3C" w:rsidRDefault="00D80E3C">
      <w:r>
        <w:separator/>
      </w:r>
    </w:p>
  </w:endnote>
  <w:endnote w:type="continuationSeparator" w:id="0">
    <w:p w:rsidR="00D80E3C" w:rsidRDefault="00D8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Pr="005947DA" w:rsidRDefault="00BD2419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3C" w:rsidRDefault="00D80E3C">
      <w:r>
        <w:separator/>
      </w:r>
    </w:p>
  </w:footnote>
  <w:footnote w:type="continuationSeparator" w:id="0">
    <w:p w:rsidR="00D80E3C" w:rsidRDefault="00D80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Default="002B25FC">
    <w:pPr>
      <w:pStyle w:val="a4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 w:rsidR="00BD2419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BD2419">
      <w:rPr>
        <w:rStyle w:val="a5"/>
        <w:rtl/>
      </w:rPr>
      <w:t>1</w:t>
    </w:r>
    <w:r>
      <w:rPr>
        <w:rStyle w:val="a5"/>
        <w:rtl/>
      </w:rPr>
      <w:fldChar w:fldCharType="end"/>
    </w:r>
  </w:p>
  <w:p w:rsidR="00BD2419" w:rsidRDefault="00BD24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19" w:rsidRPr="005947DA" w:rsidRDefault="00BD2419">
    <w:pPr>
      <w:pStyle w:val="a6"/>
      <w:rPr>
        <w:rFonts w:cs="David"/>
        <w:sz w:val="18"/>
        <w:szCs w:val="20"/>
        <w:rtl/>
      </w:rPr>
    </w:pPr>
    <w:r>
      <w:rPr>
        <w:rFonts w:hint="cs"/>
        <w:rtl/>
      </w:rPr>
      <w:tab/>
    </w:r>
    <w:r w:rsidRPr="005947DA">
      <w:rPr>
        <w:rFonts w:cs="David" w:hint="cs"/>
        <w:sz w:val="18"/>
        <w:szCs w:val="20"/>
        <w:rtl/>
      </w:rPr>
      <w:t>- פנימי -</w:t>
    </w:r>
  </w:p>
  <w:p w:rsidR="00BD2419" w:rsidRPr="005947DA" w:rsidRDefault="00BD2419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BD2419" w:rsidRPr="005947DA" w:rsidRDefault="002B25FC">
    <w:pPr>
      <w:pStyle w:val="a4"/>
      <w:framePr w:wrap="around" w:vAnchor="text" w:hAnchor="page" w:x="5934" w:y="40"/>
      <w:jc w:val="center"/>
      <w:rPr>
        <w:rStyle w:val="a5"/>
        <w:sz w:val="20"/>
        <w:szCs w:val="20"/>
      </w:rPr>
    </w:pPr>
    <w:r w:rsidRPr="005947DA">
      <w:rPr>
        <w:rStyle w:val="a5"/>
        <w:sz w:val="20"/>
        <w:szCs w:val="20"/>
        <w:rtl/>
      </w:rPr>
      <w:fldChar w:fldCharType="begin"/>
    </w:r>
    <w:r w:rsidR="00BD2419" w:rsidRPr="005947DA">
      <w:rPr>
        <w:rStyle w:val="a5"/>
        <w:sz w:val="20"/>
        <w:szCs w:val="20"/>
      </w:rPr>
      <w:instrText xml:space="preserve">PAGE  </w:instrText>
    </w:r>
    <w:r w:rsidRPr="005947DA">
      <w:rPr>
        <w:rStyle w:val="a5"/>
        <w:sz w:val="20"/>
        <w:szCs w:val="20"/>
        <w:rtl/>
      </w:rPr>
      <w:fldChar w:fldCharType="separate"/>
    </w:r>
    <w:r w:rsidR="00B07EEC">
      <w:rPr>
        <w:rStyle w:val="a5"/>
        <w:noProof/>
        <w:sz w:val="20"/>
        <w:szCs w:val="20"/>
        <w:rtl/>
      </w:rPr>
      <w:t>1</w:t>
    </w:r>
    <w:r w:rsidRPr="005947DA">
      <w:rPr>
        <w:rStyle w:val="a5"/>
        <w:sz w:val="20"/>
        <w:szCs w:val="20"/>
        <w:rtl/>
      </w:rPr>
      <w:fldChar w:fldCharType="end"/>
    </w:r>
  </w:p>
  <w:p w:rsidR="00BD2419" w:rsidRDefault="00BD2419">
    <w:pPr>
      <w:pStyle w:val="a4"/>
      <w:rPr>
        <w:u w:val="single"/>
        <w:rtl/>
      </w:rPr>
    </w:pPr>
  </w:p>
  <w:p w:rsidR="00BD2419" w:rsidRDefault="00BD2419">
    <w:pPr>
      <w:pStyle w:val="a4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2C92"/>
    <w:multiLevelType w:val="hybridMultilevel"/>
    <w:tmpl w:val="F0C20B14"/>
    <w:lvl w:ilvl="0" w:tplc="FF9C889A">
      <w:numFmt w:val="bullet"/>
      <w:lvlText w:val=""/>
      <w:lvlJc w:val="left"/>
      <w:pPr>
        <w:ind w:left="453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2" w15:restartNumberingAfterBreak="0">
    <w:nsid w:val="22956648"/>
    <w:multiLevelType w:val="hybridMultilevel"/>
    <w:tmpl w:val="53AC5B24"/>
    <w:lvl w:ilvl="0" w:tplc="D46CE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6B7C1008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David"/>
        <w:b w:val="0"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793A5C"/>
    <w:multiLevelType w:val="hybridMultilevel"/>
    <w:tmpl w:val="5AD0724A"/>
    <w:lvl w:ilvl="0" w:tplc="9E720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F64C3"/>
    <w:multiLevelType w:val="hybridMultilevel"/>
    <w:tmpl w:val="D66EFCDA"/>
    <w:lvl w:ilvl="0" w:tplc="E6E21744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63B6E"/>
    <w:multiLevelType w:val="hybridMultilevel"/>
    <w:tmpl w:val="4A1A33D0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340"/>
        </w:tabs>
        <w:ind w:left="340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6" w15:restartNumberingAfterBreak="0">
    <w:nsid w:val="63D24CCB"/>
    <w:multiLevelType w:val="hybridMultilevel"/>
    <w:tmpl w:val="CA4EC1B6"/>
    <w:lvl w:ilvl="0" w:tplc="46EC1E74">
      <w:start w:val="1"/>
      <w:numFmt w:val="bullet"/>
      <w:lvlText w:val="-"/>
      <w:lvlJc w:val="left"/>
      <w:pPr>
        <w:ind w:left="505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7" w15:restartNumberingAfterBreak="0">
    <w:nsid w:val="778A4C58"/>
    <w:multiLevelType w:val="hybridMultilevel"/>
    <w:tmpl w:val="04EE800C"/>
    <w:lvl w:ilvl="0" w:tplc="34BC80F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0F"/>
    <w:rsid w:val="00000305"/>
    <w:rsid w:val="000247D8"/>
    <w:rsid w:val="00037C95"/>
    <w:rsid w:val="00050CD6"/>
    <w:rsid w:val="00053647"/>
    <w:rsid w:val="00082F16"/>
    <w:rsid w:val="000A1CA8"/>
    <w:rsid w:val="000B1892"/>
    <w:rsid w:val="000B65EF"/>
    <w:rsid w:val="000B6D31"/>
    <w:rsid w:val="000C6088"/>
    <w:rsid w:val="000C7833"/>
    <w:rsid w:val="000D0250"/>
    <w:rsid w:val="000D7105"/>
    <w:rsid w:val="000E344D"/>
    <w:rsid w:val="000F2D97"/>
    <w:rsid w:val="000F3EB6"/>
    <w:rsid w:val="000F6048"/>
    <w:rsid w:val="00114814"/>
    <w:rsid w:val="00125E0C"/>
    <w:rsid w:val="001363BB"/>
    <w:rsid w:val="0015328A"/>
    <w:rsid w:val="00165F9F"/>
    <w:rsid w:val="001816E0"/>
    <w:rsid w:val="00197D1D"/>
    <w:rsid w:val="001A5B37"/>
    <w:rsid w:val="001B23D7"/>
    <w:rsid w:val="001B4CF3"/>
    <w:rsid w:val="001B5ED1"/>
    <w:rsid w:val="001D0C56"/>
    <w:rsid w:val="001D1710"/>
    <w:rsid w:val="001D6876"/>
    <w:rsid w:val="001F0554"/>
    <w:rsid w:val="001F19CC"/>
    <w:rsid w:val="00210C0B"/>
    <w:rsid w:val="0021158B"/>
    <w:rsid w:val="002275AF"/>
    <w:rsid w:val="00237CBE"/>
    <w:rsid w:val="00242F01"/>
    <w:rsid w:val="00257FEB"/>
    <w:rsid w:val="00280383"/>
    <w:rsid w:val="002805FF"/>
    <w:rsid w:val="00293638"/>
    <w:rsid w:val="002A51AB"/>
    <w:rsid w:val="002A64A3"/>
    <w:rsid w:val="002B2014"/>
    <w:rsid w:val="002B25FC"/>
    <w:rsid w:val="002C1B10"/>
    <w:rsid w:val="002C447D"/>
    <w:rsid w:val="002E3167"/>
    <w:rsid w:val="002F36BA"/>
    <w:rsid w:val="00335ECB"/>
    <w:rsid w:val="00343EB8"/>
    <w:rsid w:val="00390198"/>
    <w:rsid w:val="003938FA"/>
    <w:rsid w:val="003D36B2"/>
    <w:rsid w:val="00404BC7"/>
    <w:rsid w:val="00405447"/>
    <w:rsid w:val="00410018"/>
    <w:rsid w:val="004221AA"/>
    <w:rsid w:val="004413BE"/>
    <w:rsid w:val="004447AE"/>
    <w:rsid w:val="0045264D"/>
    <w:rsid w:val="00465125"/>
    <w:rsid w:val="004B0BFB"/>
    <w:rsid w:val="004B7A09"/>
    <w:rsid w:val="004C3A9E"/>
    <w:rsid w:val="004D0B68"/>
    <w:rsid w:val="004D2467"/>
    <w:rsid w:val="004D4DAF"/>
    <w:rsid w:val="004D5EC9"/>
    <w:rsid w:val="004D6BFF"/>
    <w:rsid w:val="004E0DED"/>
    <w:rsid w:val="00500B20"/>
    <w:rsid w:val="0051296B"/>
    <w:rsid w:val="0053733A"/>
    <w:rsid w:val="005440AD"/>
    <w:rsid w:val="00545E26"/>
    <w:rsid w:val="0056746F"/>
    <w:rsid w:val="005916B1"/>
    <w:rsid w:val="005947DA"/>
    <w:rsid w:val="005B3F7E"/>
    <w:rsid w:val="005B6EA4"/>
    <w:rsid w:val="005E1F75"/>
    <w:rsid w:val="005E451A"/>
    <w:rsid w:val="00600117"/>
    <w:rsid w:val="00601266"/>
    <w:rsid w:val="0061461A"/>
    <w:rsid w:val="00625BCD"/>
    <w:rsid w:val="00636676"/>
    <w:rsid w:val="006509D4"/>
    <w:rsid w:val="00657335"/>
    <w:rsid w:val="0068306A"/>
    <w:rsid w:val="00692A0D"/>
    <w:rsid w:val="006A4446"/>
    <w:rsid w:val="006A6609"/>
    <w:rsid w:val="006D10C7"/>
    <w:rsid w:val="006E0EA6"/>
    <w:rsid w:val="006E3505"/>
    <w:rsid w:val="0070140E"/>
    <w:rsid w:val="0070353E"/>
    <w:rsid w:val="00705DED"/>
    <w:rsid w:val="007201DF"/>
    <w:rsid w:val="00725E10"/>
    <w:rsid w:val="00732F65"/>
    <w:rsid w:val="007332C3"/>
    <w:rsid w:val="00733723"/>
    <w:rsid w:val="00740419"/>
    <w:rsid w:val="007632D5"/>
    <w:rsid w:val="00764D7B"/>
    <w:rsid w:val="007661D9"/>
    <w:rsid w:val="007813D3"/>
    <w:rsid w:val="007B4060"/>
    <w:rsid w:val="007C0A72"/>
    <w:rsid w:val="007D168D"/>
    <w:rsid w:val="007E1A80"/>
    <w:rsid w:val="007E3B28"/>
    <w:rsid w:val="007E5723"/>
    <w:rsid w:val="008004F1"/>
    <w:rsid w:val="008063B6"/>
    <w:rsid w:val="0081308D"/>
    <w:rsid w:val="00817B6D"/>
    <w:rsid w:val="00824CF8"/>
    <w:rsid w:val="008446A6"/>
    <w:rsid w:val="00851826"/>
    <w:rsid w:val="00853E91"/>
    <w:rsid w:val="00855C5C"/>
    <w:rsid w:val="00882046"/>
    <w:rsid w:val="008855C6"/>
    <w:rsid w:val="00886272"/>
    <w:rsid w:val="00886ABB"/>
    <w:rsid w:val="008B5930"/>
    <w:rsid w:val="008B5A39"/>
    <w:rsid w:val="008B60FC"/>
    <w:rsid w:val="008C34A0"/>
    <w:rsid w:val="008C4901"/>
    <w:rsid w:val="008D78E9"/>
    <w:rsid w:val="008E20C9"/>
    <w:rsid w:val="008E4429"/>
    <w:rsid w:val="008F0AD7"/>
    <w:rsid w:val="008F3074"/>
    <w:rsid w:val="0090091A"/>
    <w:rsid w:val="00906FF8"/>
    <w:rsid w:val="0093472D"/>
    <w:rsid w:val="00951EED"/>
    <w:rsid w:val="0096746C"/>
    <w:rsid w:val="009816B0"/>
    <w:rsid w:val="00984C5C"/>
    <w:rsid w:val="009865FE"/>
    <w:rsid w:val="009A3A1C"/>
    <w:rsid w:val="009A5218"/>
    <w:rsid w:val="009E5EB2"/>
    <w:rsid w:val="009F0BE5"/>
    <w:rsid w:val="00A260AF"/>
    <w:rsid w:val="00A3313B"/>
    <w:rsid w:val="00A42C29"/>
    <w:rsid w:val="00A42E17"/>
    <w:rsid w:val="00A82292"/>
    <w:rsid w:val="00A8688E"/>
    <w:rsid w:val="00AB61C2"/>
    <w:rsid w:val="00AD1662"/>
    <w:rsid w:val="00AD4315"/>
    <w:rsid w:val="00AD5CDF"/>
    <w:rsid w:val="00AE6A88"/>
    <w:rsid w:val="00AF0938"/>
    <w:rsid w:val="00AF5BE7"/>
    <w:rsid w:val="00B07EEC"/>
    <w:rsid w:val="00B14CB3"/>
    <w:rsid w:val="00B1624D"/>
    <w:rsid w:val="00B33942"/>
    <w:rsid w:val="00B33FF9"/>
    <w:rsid w:val="00B44978"/>
    <w:rsid w:val="00B50339"/>
    <w:rsid w:val="00B5760A"/>
    <w:rsid w:val="00B60BDF"/>
    <w:rsid w:val="00B62025"/>
    <w:rsid w:val="00B64F8E"/>
    <w:rsid w:val="00B717AF"/>
    <w:rsid w:val="00BD2419"/>
    <w:rsid w:val="00BD78A2"/>
    <w:rsid w:val="00C24F8F"/>
    <w:rsid w:val="00C5262F"/>
    <w:rsid w:val="00C5471B"/>
    <w:rsid w:val="00C6290F"/>
    <w:rsid w:val="00C7224E"/>
    <w:rsid w:val="00CC0432"/>
    <w:rsid w:val="00CF71E1"/>
    <w:rsid w:val="00D14055"/>
    <w:rsid w:val="00D20267"/>
    <w:rsid w:val="00D46258"/>
    <w:rsid w:val="00D56753"/>
    <w:rsid w:val="00D62B25"/>
    <w:rsid w:val="00D80E3C"/>
    <w:rsid w:val="00D87B14"/>
    <w:rsid w:val="00D93719"/>
    <w:rsid w:val="00D9554D"/>
    <w:rsid w:val="00DC4778"/>
    <w:rsid w:val="00DC78B6"/>
    <w:rsid w:val="00DE1722"/>
    <w:rsid w:val="00E03B54"/>
    <w:rsid w:val="00E23AE7"/>
    <w:rsid w:val="00E24DBE"/>
    <w:rsid w:val="00E33EAE"/>
    <w:rsid w:val="00E63387"/>
    <w:rsid w:val="00E66D0F"/>
    <w:rsid w:val="00E82F3C"/>
    <w:rsid w:val="00E92346"/>
    <w:rsid w:val="00E92660"/>
    <w:rsid w:val="00EB0F32"/>
    <w:rsid w:val="00EB1D37"/>
    <w:rsid w:val="00EB5902"/>
    <w:rsid w:val="00ED335E"/>
    <w:rsid w:val="00EE2333"/>
    <w:rsid w:val="00EE4249"/>
    <w:rsid w:val="00EE6457"/>
    <w:rsid w:val="00EF6BF6"/>
    <w:rsid w:val="00F04251"/>
    <w:rsid w:val="00F10E68"/>
    <w:rsid w:val="00F12FFB"/>
    <w:rsid w:val="00F22C42"/>
    <w:rsid w:val="00F72FDC"/>
    <w:rsid w:val="00F93387"/>
    <w:rsid w:val="00F93AAB"/>
    <w:rsid w:val="00FA0C96"/>
    <w:rsid w:val="00FB2C4F"/>
    <w:rsid w:val="00FB731C"/>
    <w:rsid w:val="00FB758A"/>
    <w:rsid w:val="00FC3B57"/>
    <w:rsid w:val="00FD1D01"/>
    <w:rsid w:val="00FD3A9F"/>
    <w:rsid w:val="00FE1BA1"/>
    <w:rsid w:val="00F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D3931"/>
  <w15:docId w15:val="{578CC9ED-4E97-42AB-B78B-A7B53DF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293638"/>
    <w:pPr>
      <w:bidi/>
    </w:pPr>
    <w:rPr>
      <w:sz w:val="24"/>
      <w:szCs w:val="24"/>
      <w:lang w:eastAsia="he-IL"/>
    </w:rPr>
  </w:style>
  <w:style w:type="paragraph" w:styleId="1">
    <w:name w:val="heading 1"/>
    <w:basedOn w:val="a0"/>
    <w:next w:val="a0"/>
    <w:qFormat/>
    <w:rsid w:val="00BD78A2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2">
    <w:name w:val="heading 2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3">
    <w:name w:val="heading 3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4">
    <w:name w:val="heading 4"/>
    <w:basedOn w:val="a0"/>
    <w:next w:val="a0"/>
    <w:qFormat/>
    <w:rsid w:val="00BD78A2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character" w:styleId="a5">
    <w:name w:val="page number"/>
    <w:basedOn w:val="a1"/>
    <w:rsid w:val="00BD78A2"/>
  </w:style>
  <w:style w:type="paragraph" w:styleId="a6">
    <w:name w:val="footer"/>
    <w:basedOn w:val="a0"/>
    <w:rsid w:val="00BD78A2"/>
    <w:pPr>
      <w:tabs>
        <w:tab w:val="center" w:pos="4153"/>
        <w:tab w:val="right" w:pos="8306"/>
      </w:tabs>
    </w:pPr>
    <w:rPr>
      <w:lang w:eastAsia="en-US"/>
    </w:rPr>
  </w:style>
  <w:style w:type="paragraph" w:styleId="a7">
    <w:name w:val="Body Text Indent"/>
    <w:basedOn w:val="a0"/>
    <w:rsid w:val="00BD78A2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8">
    <w:name w:val="קוביה"/>
    <w:basedOn w:val="a9"/>
    <w:uiPriority w:val="99"/>
    <w:rsid w:val="00BD78A2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0">
    <w:name w:val="חתימה1"/>
    <w:basedOn w:val="a0"/>
    <w:rsid w:val="00BD78A2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a9">
    <w:name w:val="Body Text"/>
    <w:basedOn w:val="a0"/>
    <w:rsid w:val="00BD78A2"/>
    <w:pPr>
      <w:spacing w:after="120"/>
    </w:pPr>
  </w:style>
  <w:style w:type="paragraph" w:customStyle="1" w:styleId="aa">
    <w:name w:val="אל"/>
    <w:basedOn w:val="a8"/>
    <w:uiPriority w:val="99"/>
    <w:rsid w:val="00BD78A2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b">
    <w:name w:val="הנדון"/>
    <w:basedOn w:val="aa"/>
    <w:rsid w:val="00BD78A2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a0"/>
    <w:rsid w:val="00BD78A2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ac">
    <w:name w:val="Table Grid"/>
    <w:basedOn w:val="a2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405447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05447"/>
    <w:rPr>
      <w:rFonts w:ascii="Tahoma" w:hAnsi="Tahoma" w:cs="Tahoma"/>
      <w:sz w:val="16"/>
      <w:szCs w:val="16"/>
      <w:lang w:eastAsia="he-IL"/>
    </w:rPr>
  </w:style>
  <w:style w:type="paragraph" w:customStyle="1" w:styleId="ListParagraph1">
    <w:name w:val="List Paragraph1"/>
    <w:basedOn w:val="a0"/>
    <w:uiPriority w:val="34"/>
    <w:qFormat/>
    <w:rsid w:val="007E3B28"/>
    <w:pPr>
      <w:ind w:left="720"/>
      <w:contextualSpacing/>
    </w:pPr>
  </w:style>
  <w:style w:type="paragraph" w:styleId="af">
    <w:name w:val="List Paragraph"/>
    <w:basedOn w:val="a0"/>
    <w:uiPriority w:val="34"/>
    <w:qFormat/>
    <w:rsid w:val="001D1710"/>
    <w:pPr>
      <w:ind w:left="720"/>
    </w:pPr>
  </w:style>
  <w:style w:type="character" w:styleId="Hyperlink">
    <w:name w:val="Hyperlink"/>
    <w:uiPriority w:val="99"/>
    <w:unhideWhenUsed/>
    <w:rsid w:val="004221AA"/>
    <w:rPr>
      <w:color w:val="0000FF"/>
      <w:u w:val="single"/>
    </w:rPr>
  </w:style>
  <w:style w:type="character" w:customStyle="1" w:styleId="apple-converted-space">
    <w:name w:val="apple-converted-space"/>
    <w:basedOn w:val="a1"/>
    <w:rsid w:val="009F0BE5"/>
  </w:style>
  <w:style w:type="paragraph" w:styleId="NormalWeb">
    <w:name w:val="Normal (Web)"/>
    <w:basedOn w:val="a0"/>
    <w:uiPriority w:val="99"/>
    <w:semiHidden/>
    <w:unhideWhenUsed/>
    <w:rsid w:val="001F19CC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f0">
    <w:name w:val="Unresolved Mention"/>
    <w:basedOn w:val="a1"/>
    <w:uiPriority w:val="99"/>
    <w:semiHidden/>
    <w:unhideWhenUsed/>
    <w:rsid w:val="007D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teach-an-ai-to-play-games-deep-reinforcement-learning-28f9b920440a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meaibook.org/book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simple-reinforcement-learning-q-learning-fcddc4b6fe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cing-ai/how-i-build-an-ai-to-play-dino-run-e37f37bdf153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do\My%20Documents\docs\&#1502;&#1506;&#1512;&#1499;&#1493;&#1514;\&#1502;&#1506;&#1512;&#1499;&#1514;%20&#1488;&#1497;&#1513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מערכת אישית</Template>
  <TotalTime>281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אלון</dc:creator>
  <cp:lastModifiedBy>בן סמבירא נחום</cp:lastModifiedBy>
  <cp:revision>9</cp:revision>
  <cp:lastPrinted>2005-10-24T12:08:00Z</cp:lastPrinted>
  <dcterms:created xsi:type="dcterms:W3CDTF">2018-10-24T06:37:00Z</dcterms:created>
  <dcterms:modified xsi:type="dcterms:W3CDTF">2020-03-24T05:30:00Z</dcterms:modified>
</cp:coreProperties>
</file>