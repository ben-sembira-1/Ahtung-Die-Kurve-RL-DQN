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C46A2" w14:textId="3268E9A5" w:rsidR="00C6290F" w:rsidRPr="00114814" w:rsidRDefault="00B33FF9" w:rsidP="0093472D">
      <w:pPr>
        <w:pStyle w:val="a8"/>
        <w:spacing w:line="240" w:lineRule="auto"/>
        <w:ind w:left="6146"/>
        <w:rPr>
          <w:sz w:val="1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2A357F" wp14:editId="4253443E">
                <wp:simplePos x="0" y="0"/>
                <wp:positionH relativeFrom="margin">
                  <wp:posOffset>3669030</wp:posOffset>
                </wp:positionH>
                <wp:positionV relativeFrom="paragraph">
                  <wp:posOffset>857251</wp:posOffset>
                </wp:positionV>
                <wp:extent cx="1828800" cy="38100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8EC964" w14:textId="77777777" w:rsidR="00B33FF9" w:rsidRPr="00B33FF9" w:rsidRDefault="00B33FF9" w:rsidP="00B33FF9">
                            <w:pPr>
                              <w:pStyle w:val="aa"/>
                              <w:spacing w:line="240" w:lineRule="auto"/>
                              <w:ind w:left="85" w:firstLine="0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u w:val="non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3FF9"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u w:val="non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תכנית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u w:val="non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תלפיו</w:t>
                            </w:r>
                            <w:r w:rsidRPr="00B33FF9"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u w:val="non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A357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88.9pt;margin-top:67.5pt;width:2in;height:30pt;z-index:251659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" filled="f" stroked="f">
                <v:textbox>
                  <w:txbxContent>
                    <w:p w14:paraId="4D8EC964" w14:textId="77777777" w:rsidR="00B33FF9" w:rsidRPr="00B33FF9" w:rsidRDefault="00B33FF9" w:rsidP="00B33FF9">
                      <w:pPr>
                        <w:pStyle w:val="aa"/>
                        <w:spacing w:line="240" w:lineRule="auto"/>
                        <w:ind w:left="85" w:firstLine="0"/>
                        <w:jc w:val="center"/>
                        <w:rPr>
                          <w:color w:val="000000" w:themeColor="text1"/>
                          <w:sz w:val="40"/>
                          <w:szCs w:val="40"/>
                          <w:u w:val="non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3FF9">
                        <w:rPr>
                          <w:rFonts w:hint="cs"/>
                          <w:color w:val="000000" w:themeColor="text1"/>
                          <w:sz w:val="40"/>
                          <w:szCs w:val="40"/>
                          <w:u w:val="non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תכנית </w:t>
                      </w:r>
                      <w:r>
                        <w:rPr>
                          <w:rFonts w:hint="cs"/>
                          <w:color w:val="000000" w:themeColor="text1"/>
                          <w:sz w:val="40"/>
                          <w:szCs w:val="40"/>
                          <w:u w:val="non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תלפיו</w:t>
                      </w:r>
                      <w:r w:rsidRPr="00B33FF9">
                        <w:rPr>
                          <w:rFonts w:hint="cs"/>
                          <w:color w:val="000000" w:themeColor="text1"/>
                          <w:sz w:val="40"/>
                          <w:szCs w:val="40"/>
                          <w:u w:val="non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18"/>
          <w:rtl/>
        </w:rPr>
        <w:drawing>
          <wp:anchor distT="0" distB="0" distL="114300" distR="114300" simplePos="0" relativeHeight="251657728" behindDoc="0" locked="0" layoutInCell="1" allowOverlap="1" wp14:anchorId="0F6DE913" wp14:editId="06933C9F">
            <wp:simplePos x="0" y="0"/>
            <wp:positionH relativeFrom="column">
              <wp:posOffset>3850005</wp:posOffset>
            </wp:positionH>
            <wp:positionV relativeFrom="paragraph">
              <wp:posOffset>9525</wp:posOffset>
            </wp:positionV>
            <wp:extent cx="1485900" cy="668020"/>
            <wp:effectExtent l="0" t="0" r="0" b="0"/>
            <wp:wrapNone/>
            <wp:docPr id="3" name="Picture 6" descr="tl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tlp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680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1D0C56" w:rsidRPr="00114814">
        <w:rPr>
          <w:b/>
          <w:bCs/>
          <w:sz w:val="18"/>
          <w:rtl/>
        </w:rPr>
        <w:t>חיל האוויר</w:t>
      </w:r>
      <w:r w:rsidR="001D0C56" w:rsidRPr="00114814">
        <w:rPr>
          <w:b/>
          <w:bCs/>
          <w:sz w:val="18"/>
          <w:rtl/>
        </w:rPr>
        <w:br/>
      </w:r>
      <w:r w:rsidR="0093472D">
        <w:rPr>
          <w:rFonts w:hint="cs"/>
          <w:b/>
          <w:bCs/>
          <w:sz w:val="18"/>
          <w:rtl/>
        </w:rPr>
        <w:t>בית הספר לפיקוד ומנהיגות</w:t>
      </w:r>
      <w:r w:rsidR="00C6290F" w:rsidRPr="00114814">
        <w:rPr>
          <w:b/>
          <w:bCs/>
          <w:sz w:val="18"/>
          <w:rtl/>
        </w:rPr>
        <w:br/>
      </w:r>
      <w:r w:rsidR="005947DA" w:rsidRPr="00114814">
        <w:rPr>
          <w:rFonts w:hint="cs"/>
          <w:b/>
          <w:bCs/>
          <w:sz w:val="18"/>
          <w:u w:val="single"/>
          <w:rtl/>
        </w:rPr>
        <w:t>ת</w:t>
      </w:r>
      <w:r w:rsidR="00000305" w:rsidRPr="00114814">
        <w:rPr>
          <w:rFonts w:hint="cs"/>
          <w:b/>
          <w:bCs/>
          <w:sz w:val="18"/>
          <w:u w:val="single"/>
          <w:rtl/>
        </w:rPr>
        <w:t>כנית</w:t>
      </w:r>
      <w:r w:rsidR="00C6290F" w:rsidRPr="00114814">
        <w:rPr>
          <w:b/>
          <w:bCs/>
          <w:sz w:val="18"/>
          <w:u w:val="single"/>
          <w:rtl/>
        </w:rPr>
        <w:t xml:space="preserve"> תלפיות</w:t>
      </w:r>
      <w:r w:rsidR="00C6290F" w:rsidRPr="00114814">
        <w:rPr>
          <w:b/>
          <w:bCs/>
          <w:sz w:val="18"/>
          <w:u w:val="single"/>
          <w:rtl/>
        </w:rPr>
        <w:br/>
      </w:r>
      <w:r w:rsidR="005947DA" w:rsidRPr="00114814">
        <w:rPr>
          <w:sz w:val="18"/>
          <w:rtl/>
        </w:rPr>
        <w:t>מטכלי:</w:t>
      </w:r>
      <w:r w:rsidR="001D0C56" w:rsidRPr="00114814">
        <w:rPr>
          <w:rFonts w:hint="cs"/>
          <w:sz w:val="18"/>
          <w:rtl/>
        </w:rPr>
        <w:t xml:space="preserve"> 0202-7085</w:t>
      </w:r>
      <w:r w:rsidR="005947DA" w:rsidRPr="00114814">
        <w:rPr>
          <w:sz w:val="18"/>
          <w:rtl/>
        </w:rPr>
        <w:br/>
        <w:t>אזרחי:</w:t>
      </w:r>
      <w:r w:rsidR="001D0C56" w:rsidRPr="00114814">
        <w:rPr>
          <w:rFonts w:hint="cs"/>
          <w:sz w:val="18"/>
          <w:rtl/>
        </w:rPr>
        <w:t xml:space="preserve"> 02-5697137</w:t>
      </w:r>
      <w:r w:rsidR="005947DA" w:rsidRPr="00114814">
        <w:rPr>
          <w:sz w:val="18"/>
          <w:rtl/>
        </w:rPr>
        <w:br/>
        <w:t>פקס:</w:t>
      </w:r>
      <w:r w:rsidR="005947DA" w:rsidRPr="00114814">
        <w:rPr>
          <w:rFonts w:hint="cs"/>
          <w:sz w:val="18"/>
          <w:rtl/>
        </w:rPr>
        <w:t xml:space="preserve"> 02-6523662</w:t>
      </w:r>
      <w:r w:rsidR="00E82F3C" w:rsidRPr="00114814">
        <w:rPr>
          <w:sz w:val="18"/>
          <w:rtl/>
        </w:rPr>
        <w:br/>
      </w:r>
      <w:r w:rsidR="00E82F3C" w:rsidRPr="00114814">
        <w:rPr>
          <w:rFonts w:hint="cs"/>
          <w:sz w:val="18"/>
          <w:rtl/>
        </w:rPr>
        <w:t>סימוכין: פנימי</w:t>
      </w:r>
      <w:r w:rsidR="00C6290F" w:rsidRPr="00114814">
        <w:rPr>
          <w:sz w:val="18"/>
          <w:rtl/>
        </w:rPr>
        <w:br/>
      </w:r>
      <w:r w:rsidR="002B25FC" w:rsidRPr="00114814">
        <w:rPr>
          <w:sz w:val="18"/>
          <w:rtl/>
        </w:rPr>
        <w:fldChar w:fldCharType="begin"/>
      </w:r>
      <w:r w:rsidR="0021158B" w:rsidRPr="00114814">
        <w:rPr>
          <w:sz w:val="18"/>
          <w:rtl/>
        </w:rPr>
        <w:instrText xml:space="preserve"> </w:instrText>
      </w:r>
      <w:r w:rsidR="0021158B" w:rsidRPr="00114814">
        <w:rPr>
          <w:sz w:val="18"/>
        </w:rPr>
        <w:instrText>DATE  \@ "dd MMMM yyyy</w:instrText>
      </w:r>
      <w:r w:rsidR="0021158B" w:rsidRPr="00114814">
        <w:rPr>
          <w:sz w:val="18"/>
          <w:rtl/>
        </w:rPr>
        <w:instrText xml:space="preserve">" </w:instrText>
      </w:r>
      <w:r w:rsidR="002B25FC" w:rsidRPr="00114814">
        <w:rPr>
          <w:sz w:val="18"/>
          <w:rtl/>
        </w:rPr>
        <w:fldChar w:fldCharType="separate"/>
      </w:r>
      <w:r w:rsidR="00C173CF">
        <w:rPr>
          <w:noProof/>
          <w:sz w:val="18"/>
          <w:rtl/>
        </w:rPr>
        <w:t>‏05 אפריל 2020</w:t>
      </w:r>
      <w:r w:rsidR="002B25FC" w:rsidRPr="00114814">
        <w:rPr>
          <w:sz w:val="18"/>
          <w:rtl/>
        </w:rPr>
        <w:fldChar w:fldCharType="end"/>
      </w:r>
      <w:r w:rsidR="00C6290F" w:rsidRPr="00114814">
        <w:rPr>
          <w:sz w:val="18"/>
          <w:rtl/>
        </w:rPr>
        <w:br/>
      </w:r>
      <w:r w:rsidR="002B25FC" w:rsidRPr="00114814">
        <w:rPr>
          <w:sz w:val="18"/>
          <w:rtl/>
        </w:rPr>
        <w:fldChar w:fldCharType="begin"/>
      </w:r>
      <w:r w:rsidR="0021158B" w:rsidRPr="00114814">
        <w:rPr>
          <w:sz w:val="18"/>
          <w:rtl/>
        </w:rPr>
        <w:instrText xml:space="preserve"> </w:instrText>
      </w:r>
      <w:r w:rsidR="0021158B" w:rsidRPr="00114814">
        <w:rPr>
          <w:sz w:val="18"/>
        </w:rPr>
        <w:instrText>DATE  \@ "dd MMMM yyyy" \h</w:instrText>
      </w:r>
      <w:r w:rsidR="0021158B" w:rsidRPr="00114814">
        <w:rPr>
          <w:sz w:val="18"/>
          <w:rtl/>
        </w:rPr>
        <w:instrText xml:space="preserve"> </w:instrText>
      </w:r>
      <w:r w:rsidR="002B25FC" w:rsidRPr="00114814">
        <w:rPr>
          <w:sz w:val="18"/>
          <w:rtl/>
        </w:rPr>
        <w:fldChar w:fldCharType="separate"/>
      </w:r>
      <w:r w:rsidR="00C173CF">
        <w:rPr>
          <w:noProof/>
          <w:sz w:val="18"/>
          <w:rtl/>
        </w:rPr>
        <w:t>‏י"א ניסן תש"פ</w:t>
      </w:r>
      <w:r w:rsidR="002B25FC" w:rsidRPr="00114814">
        <w:rPr>
          <w:sz w:val="18"/>
          <w:rtl/>
        </w:rPr>
        <w:fldChar w:fldCharType="end"/>
      </w:r>
      <w:r w:rsidR="00C6290F" w:rsidRPr="00114814">
        <w:rPr>
          <w:sz w:val="18"/>
          <w:rtl/>
        </w:rPr>
        <w:br/>
      </w:r>
    </w:p>
    <w:p w14:paraId="63DEA398" w14:textId="77777777" w:rsidR="00D56753" w:rsidRPr="00114814" w:rsidRDefault="00D56753" w:rsidP="00D56753">
      <w:pPr>
        <w:pStyle w:val="a8"/>
        <w:spacing w:line="240" w:lineRule="auto"/>
        <w:ind w:left="299"/>
        <w:rPr>
          <w:b/>
          <w:bCs/>
          <w:sz w:val="18"/>
          <w:szCs w:val="24"/>
          <w:u w:val="single"/>
          <w:rtl/>
        </w:rPr>
      </w:pPr>
    </w:p>
    <w:p w14:paraId="6F36E9E3" w14:textId="77777777" w:rsidR="00E63387" w:rsidRDefault="00E63387" w:rsidP="00293638">
      <w:pPr>
        <w:pStyle w:val="aa"/>
        <w:spacing w:line="240" w:lineRule="auto"/>
        <w:jc w:val="center"/>
        <w:rPr>
          <w:b/>
          <w:bCs/>
          <w:u w:val="none"/>
          <w:rtl/>
        </w:rPr>
      </w:pPr>
    </w:p>
    <w:p w14:paraId="28B7AA58" w14:textId="77777777" w:rsidR="007B4060" w:rsidRDefault="00F93AAB" w:rsidP="005916B1">
      <w:pPr>
        <w:pStyle w:val="aa"/>
        <w:spacing w:line="240" w:lineRule="auto"/>
        <w:jc w:val="center"/>
        <w:rPr>
          <w:rtl/>
        </w:rPr>
      </w:pPr>
      <w:r>
        <w:rPr>
          <w:rFonts w:hint="cs"/>
          <w:rtl/>
        </w:rPr>
        <w:t xml:space="preserve">אישור </w:t>
      </w:r>
      <w:r w:rsidR="005916B1">
        <w:rPr>
          <w:rFonts w:hint="cs"/>
          <w:rtl/>
        </w:rPr>
        <w:t>שאלת מחקר</w:t>
      </w:r>
      <w:r w:rsidR="00E63387">
        <w:rPr>
          <w:rFonts w:hint="cs"/>
          <w:rtl/>
        </w:rPr>
        <w:t xml:space="preserve"> </w:t>
      </w:r>
      <w:r w:rsidR="00E63387">
        <w:rPr>
          <w:rtl/>
        </w:rPr>
        <w:t>–</w:t>
      </w:r>
      <w:r w:rsidR="00E63387">
        <w:rPr>
          <w:rFonts w:hint="cs"/>
          <w:rtl/>
        </w:rPr>
        <w:t xml:space="preserve"> סמינר </w:t>
      </w:r>
      <w:r>
        <w:rPr>
          <w:rFonts w:hint="cs"/>
          <w:rtl/>
        </w:rPr>
        <w:t>מחקר ופיתוח</w:t>
      </w:r>
      <w:r w:rsidR="00E63387">
        <w:rPr>
          <w:rFonts w:hint="cs"/>
          <w:rtl/>
        </w:rPr>
        <w:t xml:space="preserve"> </w:t>
      </w:r>
      <w:r w:rsidR="009F0BE5">
        <w:rPr>
          <w:rtl/>
        </w:rPr>
        <w:t>–</w:t>
      </w:r>
      <w:r w:rsidR="00E63387">
        <w:rPr>
          <w:rFonts w:hint="cs"/>
          <w:rtl/>
        </w:rPr>
        <w:t xml:space="preserve"> </w:t>
      </w:r>
      <w:r w:rsidR="004D6BFF">
        <w:rPr>
          <w:rFonts w:hint="cs"/>
          <w:rtl/>
        </w:rPr>
        <w:t>בן סמבירא</w:t>
      </w:r>
      <w:r>
        <w:rPr>
          <w:rFonts w:hint="cs"/>
          <w:rtl/>
        </w:rPr>
        <w:t xml:space="preserve">, </w:t>
      </w:r>
      <w:proofErr w:type="spellStart"/>
      <w:r w:rsidR="004D6BFF">
        <w:rPr>
          <w:rFonts w:hint="cs"/>
          <w:rtl/>
        </w:rPr>
        <w:t>ליחי</w:t>
      </w:r>
      <w:proofErr w:type="spellEnd"/>
      <w:r w:rsidR="004D6BFF">
        <w:rPr>
          <w:rFonts w:hint="cs"/>
          <w:rtl/>
        </w:rPr>
        <w:t xml:space="preserve"> ג'וליאן</w:t>
      </w:r>
    </w:p>
    <w:p w14:paraId="290EB5A1" w14:textId="77777777" w:rsidR="007B4060" w:rsidRDefault="007B4060" w:rsidP="007B4060">
      <w:pPr>
        <w:pStyle w:val="aa"/>
        <w:spacing w:line="240" w:lineRule="auto"/>
        <w:jc w:val="center"/>
        <w:rPr>
          <w:rtl/>
        </w:rPr>
      </w:pPr>
    </w:p>
    <w:p w14:paraId="345ABC27" w14:textId="77777777" w:rsidR="00FA0C96" w:rsidRPr="00FA0C96" w:rsidRDefault="00FA0C96" w:rsidP="00FA0C96">
      <w:pPr>
        <w:ind w:left="720"/>
        <w:rPr>
          <w:rFonts w:cs="David"/>
        </w:rPr>
      </w:pPr>
    </w:p>
    <w:p w14:paraId="17F0F5C5" w14:textId="719E4456" w:rsidR="00B07EEC" w:rsidRDefault="00B07EEC" w:rsidP="00343EB8">
      <w:pPr>
        <w:numPr>
          <w:ilvl w:val="0"/>
          <w:numId w:val="4"/>
        </w:numPr>
        <w:rPr>
          <w:rFonts w:cs="David"/>
        </w:rPr>
      </w:pPr>
      <w:r>
        <w:rPr>
          <w:rFonts w:cs="David" w:hint="cs"/>
          <w:b/>
          <w:bCs/>
          <w:rtl/>
        </w:rPr>
        <w:t>שם החונך:</w:t>
      </w:r>
      <w:r w:rsidR="004D6BFF">
        <w:rPr>
          <w:rFonts w:cs="David" w:hint="cs"/>
          <w:b/>
          <w:bCs/>
          <w:rtl/>
        </w:rPr>
        <w:t xml:space="preserve"> </w:t>
      </w:r>
      <w:r w:rsidR="00B1677B">
        <w:rPr>
          <w:rFonts w:cs="David" w:hint="cs"/>
          <w:b/>
          <w:bCs/>
          <w:rtl/>
        </w:rPr>
        <w:t>שניר אברהם</w:t>
      </w:r>
      <w:r>
        <w:rPr>
          <w:rFonts w:cs="David"/>
          <w:rtl/>
        </w:rPr>
        <w:br/>
      </w:r>
    </w:p>
    <w:p w14:paraId="121132A1" w14:textId="77777777" w:rsidR="00B07EEC" w:rsidRPr="00B07EEC" w:rsidRDefault="00B07EEC" w:rsidP="00B07EEC">
      <w:pPr>
        <w:ind w:left="720"/>
        <w:rPr>
          <w:rFonts w:cs="David"/>
        </w:rPr>
      </w:pPr>
    </w:p>
    <w:p w14:paraId="38CFF679" w14:textId="77777777" w:rsidR="00FA0C96" w:rsidRPr="00EE4249" w:rsidRDefault="00F93AAB" w:rsidP="00343EB8">
      <w:pPr>
        <w:numPr>
          <w:ilvl w:val="0"/>
          <w:numId w:val="4"/>
        </w:numPr>
        <w:rPr>
          <w:rFonts w:cs="David"/>
        </w:rPr>
      </w:pPr>
      <w:r>
        <w:rPr>
          <w:rFonts w:cs="David" w:hint="cs"/>
          <w:b/>
          <w:bCs/>
          <w:rtl/>
        </w:rPr>
        <w:t>שאלת המחקר</w:t>
      </w:r>
      <w:r w:rsidR="00E63387">
        <w:rPr>
          <w:rFonts w:cs="David" w:hint="cs"/>
          <w:b/>
          <w:bCs/>
          <w:rtl/>
        </w:rPr>
        <w:t>:</w:t>
      </w:r>
      <w:r w:rsidR="001B5ED1">
        <w:rPr>
          <w:rFonts w:cs="David" w:hint="cs"/>
          <w:rtl/>
        </w:rPr>
        <w:t xml:space="preserve"> </w:t>
      </w:r>
      <w:r w:rsidR="00280383">
        <w:rPr>
          <w:rFonts w:cs="David" w:hint="cs"/>
          <w:rtl/>
        </w:rPr>
        <w:t>נרצה ליצור מערכת לומדת (</w:t>
      </w:r>
      <w:r w:rsidR="00280383">
        <w:rPr>
          <w:rFonts w:cs="David"/>
        </w:rPr>
        <w:t>AI</w:t>
      </w:r>
      <w:r w:rsidR="00280383">
        <w:rPr>
          <w:rFonts w:cs="David" w:hint="cs"/>
          <w:rtl/>
        </w:rPr>
        <w:t xml:space="preserve">) שתדע לשחק במשחק </w:t>
      </w:r>
      <w:r w:rsidR="00280383">
        <w:rPr>
          <w:rFonts w:cs="David"/>
        </w:rPr>
        <w:t>“</w:t>
      </w:r>
      <w:r w:rsidR="00280383" w:rsidRPr="00280383">
        <w:rPr>
          <w:rFonts w:cs="David"/>
        </w:rPr>
        <w:t xml:space="preserve">Achtung Die </w:t>
      </w:r>
      <w:proofErr w:type="spellStart"/>
      <w:r w:rsidR="00280383" w:rsidRPr="00280383">
        <w:rPr>
          <w:rFonts w:cs="David"/>
        </w:rPr>
        <w:t>Kurve</w:t>
      </w:r>
      <w:proofErr w:type="spellEnd"/>
      <w:r w:rsidR="00280383">
        <w:rPr>
          <w:rFonts w:cs="David"/>
        </w:rPr>
        <w:t>”</w:t>
      </w:r>
      <w:r w:rsidR="00280383">
        <w:rPr>
          <w:rFonts w:cs="David" w:hint="cs"/>
          <w:rtl/>
        </w:rPr>
        <w:t>.</w:t>
      </w:r>
    </w:p>
    <w:p w14:paraId="1D2F4B56" w14:textId="77777777" w:rsidR="0068306A" w:rsidRDefault="0068306A" w:rsidP="00FA0C96">
      <w:pPr>
        <w:rPr>
          <w:rFonts w:cs="David"/>
          <w:rtl/>
        </w:rPr>
      </w:pPr>
    </w:p>
    <w:p w14:paraId="3A69F1BE" w14:textId="77777777" w:rsidR="005916B1" w:rsidRDefault="005916B1" w:rsidP="00FA0C96">
      <w:pPr>
        <w:rPr>
          <w:rFonts w:cs="David"/>
        </w:rPr>
      </w:pPr>
    </w:p>
    <w:p w14:paraId="0D6BD527" w14:textId="77777777" w:rsidR="005916B1" w:rsidRPr="004D6BFF" w:rsidRDefault="005916B1" w:rsidP="00725E10">
      <w:pPr>
        <w:numPr>
          <w:ilvl w:val="0"/>
          <w:numId w:val="4"/>
        </w:numPr>
        <w:rPr>
          <w:rFonts w:cs="David"/>
        </w:rPr>
      </w:pPr>
      <w:r>
        <w:rPr>
          <w:rFonts w:cs="David" w:hint="cs"/>
          <w:b/>
          <w:bCs/>
          <w:rtl/>
        </w:rPr>
        <w:t>תתי שאלות שעליהן תצטרכו לענות בתהליך המחקר:</w:t>
      </w:r>
    </w:p>
    <w:p w14:paraId="415B5407" w14:textId="2445F87E" w:rsidR="00FD3A9F" w:rsidRDefault="00D549F6" w:rsidP="00FD3A9F">
      <w:pPr>
        <w:numPr>
          <w:ilvl w:val="1"/>
          <w:numId w:val="4"/>
        </w:numPr>
        <w:rPr>
          <w:rFonts w:cs="David"/>
        </w:rPr>
      </w:pPr>
      <w:r>
        <w:rPr>
          <w:rFonts w:cs="David" w:hint="cs"/>
          <w:rtl/>
        </w:rPr>
        <w:t>כיצד נוכל להתממשק לקוד של המשחק, ולשנות אותו</w:t>
      </w:r>
      <w:r w:rsidR="00C0193B">
        <w:rPr>
          <w:rFonts w:cs="David" w:hint="cs"/>
          <w:rtl/>
        </w:rPr>
        <w:t xml:space="preserve"> או לקחת אותו אלינו</w:t>
      </w:r>
      <w:r>
        <w:rPr>
          <w:rFonts w:cs="David" w:hint="cs"/>
          <w:rtl/>
        </w:rPr>
        <w:t>?</w:t>
      </w:r>
    </w:p>
    <w:p w14:paraId="2B5AB3EB" w14:textId="67007DA0" w:rsidR="00C0193B" w:rsidRDefault="00C0193B" w:rsidP="00C0193B">
      <w:pPr>
        <w:numPr>
          <w:ilvl w:val="2"/>
          <w:numId w:val="4"/>
        </w:numPr>
        <w:rPr>
          <w:rFonts w:cs="David"/>
        </w:rPr>
      </w:pPr>
      <w:r>
        <w:rPr>
          <w:rFonts w:cs="David" w:hint="cs"/>
          <w:rtl/>
        </w:rPr>
        <w:t>במידה ולא נצליח, באיזו דרך יש לבנות את המשחק מחדש?</w:t>
      </w:r>
    </w:p>
    <w:p w14:paraId="17013B68" w14:textId="79917A20" w:rsidR="00B26B23" w:rsidRDefault="00B26B23" w:rsidP="00FD3A9F">
      <w:pPr>
        <w:numPr>
          <w:ilvl w:val="1"/>
          <w:numId w:val="4"/>
        </w:numPr>
        <w:rPr>
          <w:rFonts w:cs="David"/>
        </w:rPr>
      </w:pPr>
      <w:r>
        <w:rPr>
          <w:rFonts w:cs="David" w:hint="cs"/>
          <w:rtl/>
        </w:rPr>
        <w:t>כיצד בונים רשתות נוירונים שלומדות לשחק במשחק?</w:t>
      </w:r>
    </w:p>
    <w:p w14:paraId="3D66C492" w14:textId="5D0717AF" w:rsidR="00D549F6" w:rsidRDefault="00D549F6" w:rsidP="00FD3A9F">
      <w:pPr>
        <w:numPr>
          <w:ilvl w:val="1"/>
          <w:numId w:val="4"/>
        </w:numPr>
        <w:rPr>
          <w:rFonts w:cs="David"/>
        </w:rPr>
      </w:pPr>
      <w:r>
        <w:rPr>
          <w:rFonts w:cs="David" w:hint="cs"/>
          <w:rtl/>
        </w:rPr>
        <w:t>כיצד נוכל לאמן את השחקן על המשחק, כדי שילמד מה החוקים?</w:t>
      </w:r>
    </w:p>
    <w:p w14:paraId="077C8E13" w14:textId="254FAC06" w:rsidR="00D549F6" w:rsidRDefault="00D549F6" w:rsidP="00FD3A9F">
      <w:pPr>
        <w:numPr>
          <w:ilvl w:val="1"/>
          <w:numId w:val="4"/>
        </w:numPr>
        <w:rPr>
          <w:rFonts w:cs="David"/>
        </w:rPr>
      </w:pPr>
      <w:r>
        <w:rPr>
          <w:rFonts w:cs="David" w:hint="cs"/>
          <w:rtl/>
        </w:rPr>
        <w:t>לאחר שלמד את החוקים איך נוכל לשפר יותר ויותר את הביצועים שלו?</w:t>
      </w:r>
    </w:p>
    <w:p w14:paraId="7C872D41" w14:textId="6D7F117A" w:rsidR="00D549F6" w:rsidRDefault="00B26B23" w:rsidP="00FD3A9F">
      <w:pPr>
        <w:numPr>
          <w:ilvl w:val="1"/>
          <w:numId w:val="4"/>
        </w:numPr>
        <w:rPr>
          <w:rFonts w:cs="David"/>
        </w:rPr>
      </w:pPr>
      <w:r>
        <w:rPr>
          <w:rFonts w:cs="David" w:hint="cs"/>
          <w:rtl/>
        </w:rPr>
        <w:t>מה נוכל להסיק על שיטת המשחק האופטימלית?</w:t>
      </w:r>
    </w:p>
    <w:p w14:paraId="3ECE58FA" w14:textId="1B3E680D" w:rsidR="00C0193B" w:rsidRDefault="00C0193B" w:rsidP="00FD3A9F">
      <w:pPr>
        <w:numPr>
          <w:ilvl w:val="1"/>
          <w:numId w:val="4"/>
        </w:numPr>
        <w:rPr>
          <w:rFonts w:cs="David"/>
        </w:rPr>
      </w:pPr>
      <w:r>
        <w:rPr>
          <w:rFonts w:cs="David" w:hint="cs"/>
          <w:rtl/>
        </w:rPr>
        <w:t>כיצד ניתן לאפשר למערכת לשחק מול שחקנים אמיתיים באינטרנט? (עיבוד תמונה\גישה למשתנים בהם המשחק שומר את מצב המשחק)</w:t>
      </w:r>
    </w:p>
    <w:p w14:paraId="6AC56F19" w14:textId="77777777" w:rsidR="005916B1" w:rsidRDefault="005916B1" w:rsidP="005916B1">
      <w:pPr>
        <w:pStyle w:val="af"/>
        <w:rPr>
          <w:rFonts w:cs="David"/>
          <w:b/>
          <w:bCs/>
          <w:rtl/>
        </w:rPr>
      </w:pPr>
    </w:p>
    <w:p w14:paraId="3343F4C4" w14:textId="77777777" w:rsidR="00725E10" w:rsidRPr="00FD3A9F" w:rsidRDefault="00F93AAB" w:rsidP="00725E10">
      <w:pPr>
        <w:numPr>
          <w:ilvl w:val="0"/>
          <w:numId w:val="4"/>
        </w:numPr>
        <w:rPr>
          <w:rFonts w:cs="David"/>
        </w:rPr>
      </w:pPr>
      <w:r>
        <w:rPr>
          <w:rFonts w:cs="David" w:hint="cs"/>
          <w:b/>
          <w:bCs/>
          <w:rtl/>
        </w:rPr>
        <w:t>המקורות שעליהם הסתמכתם</w:t>
      </w:r>
      <w:r w:rsidR="0068306A">
        <w:rPr>
          <w:rFonts w:cs="David" w:hint="cs"/>
          <w:b/>
          <w:bCs/>
          <w:rtl/>
        </w:rPr>
        <w:t>:</w:t>
      </w:r>
    </w:p>
    <w:p w14:paraId="5111BF38" w14:textId="77777777" w:rsidR="00FD3A9F" w:rsidRPr="00FD3A9F" w:rsidRDefault="00DD1865" w:rsidP="00FD3A9F">
      <w:pPr>
        <w:numPr>
          <w:ilvl w:val="1"/>
          <w:numId w:val="4"/>
        </w:numPr>
        <w:rPr>
          <w:rFonts w:cs="David"/>
        </w:rPr>
      </w:pPr>
      <w:hyperlink r:id="rId8" w:history="1">
        <w:r w:rsidR="00FD3A9F">
          <w:rPr>
            <w:rStyle w:val="Hyperlink"/>
          </w:rPr>
          <w:t>https://towardsdatascience.com/how-to-teach-an-ai-to-play-games-deep-reinforcement-learning-28f9b920440a</w:t>
        </w:r>
      </w:hyperlink>
    </w:p>
    <w:p w14:paraId="30E1B424" w14:textId="77777777" w:rsidR="00FD3A9F" w:rsidRPr="00FD3A9F" w:rsidRDefault="00DD1865" w:rsidP="00FD3A9F">
      <w:pPr>
        <w:numPr>
          <w:ilvl w:val="1"/>
          <w:numId w:val="4"/>
        </w:numPr>
        <w:rPr>
          <w:rFonts w:cs="David"/>
        </w:rPr>
      </w:pPr>
      <w:hyperlink r:id="rId9" w:history="1">
        <w:r w:rsidR="00FD3A9F">
          <w:rPr>
            <w:rStyle w:val="Hyperlink"/>
          </w:rPr>
          <w:t>https://medium.com/acing-ai/how-i-build-an-ai-to-play-dino-run-e37f37bdf153</w:t>
        </w:r>
      </w:hyperlink>
    </w:p>
    <w:p w14:paraId="5DC89906" w14:textId="77777777" w:rsidR="00FD3A9F" w:rsidRPr="00FD3A9F" w:rsidRDefault="00DD1865" w:rsidP="00FD3A9F">
      <w:pPr>
        <w:numPr>
          <w:ilvl w:val="1"/>
          <w:numId w:val="4"/>
        </w:numPr>
        <w:rPr>
          <w:rFonts w:cs="David"/>
        </w:rPr>
      </w:pPr>
      <w:hyperlink r:id="rId10" w:history="1">
        <w:r w:rsidR="00FD3A9F">
          <w:rPr>
            <w:rStyle w:val="Hyperlink"/>
          </w:rPr>
          <w:t>https://towardsdatascience.com/simple-reinforcement-learning-q-learning-fcddc4b6fe56</w:t>
        </w:r>
      </w:hyperlink>
    </w:p>
    <w:bookmarkStart w:id="0" w:name="_Hlk37014313"/>
    <w:bookmarkStart w:id="1" w:name="_GoBack"/>
    <w:p w14:paraId="73A3741C" w14:textId="4405D458" w:rsidR="00FD3A9F" w:rsidRPr="005916B1" w:rsidRDefault="00DD1865" w:rsidP="00FD3A9F">
      <w:pPr>
        <w:numPr>
          <w:ilvl w:val="1"/>
          <w:numId w:val="4"/>
        </w:numPr>
        <w:rPr>
          <w:rFonts w:cs="David"/>
        </w:rPr>
      </w:pPr>
      <w:r>
        <w:fldChar w:fldCharType="begin"/>
      </w:r>
      <w:r>
        <w:instrText xml:space="preserve"> HYPERLINK "http://gameaibook.org/book.pdf" </w:instrText>
      </w:r>
      <w:r>
        <w:fldChar w:fldCharType="separate"/>
      </w:r>
      <w:r w:rsidR="007D168D" w:rsidRPr="0073229F">
        <w:rPr>
          <w:rStyle w:val="Hyperlink"/>
          <w:rFonts w:cs="David"/>
        </w:rPr>
        <w:t>http://gameaibook.org/book.pdf</w:t>
      </w:r>
      <w:r>
        <w:rPr>
          <w:rStyle w:val="Hyperlink"/>
          <w:rFonts w:cs="David"/>
        </w:rPr>
        <w:fldChar w:fldCharType="end"/>
      </w:r>
      <w:r w:rsidR="007D168D">
        <w:rPr>
          <w:rFonts w:cs="David" w:hint="cs"/>
          <w:rtl/>
        </w:rPr>
        <w:t xml:space="preserve"> - ספר באורך 500 עמודים עם פרקים שיכולים לעזור</w:t>
      </w:r>
      <w:r w:rsidR="00C173CF">
        <w:rPr>
          <w:rFonts w:cs="David" w:hint="cs"/>
          <w:rtl/>
        </w:rPr>
        <w:t>, בפועל לא נעשה בו שימוש גדול</w:t>
      </w:r>
      <w:r w:rsidR="007D168D">
        <w:rPr>
          <w:rFonts w:cs="David" w:hint="cs"/>
          <w:rtl/>
        </w:rPr>
        <w:t>.</w:t>
      </w:r>
    </w:p>
    <w:bookmarkEnd w:id="0"/>
    <w:bookmarkEnd w:id="1"/>
    <w:p w14:paraId="60AA5CD1" w14:textId="77777777" w:rsidR="005916B1" w:rsidRDefault="005916B1" w:rsidP="005916B1">
      <w:pPr>
        <w:rPr>
          <w:rFonts w:cs="David"/>
          <w:b/>
          <w:bCs/>
          <w:rtl/>
        </w:rPr>
      </w:pPr>
    </w:p>
    <w:p w14:paraId="02B7A781" w14:textId="77777777" w:rsidR="005916B1" w:rsidRDefault="005916B1" w:rsidP="005916B1">
      <w:pPr>
        <w:rPr>
          <w:rFonts w:cs="David"/>
          <w:b/>
          <w:bCs/>
        </w:rPr>
      </w:pPr>
    </w:p>
    <w:p w14:paraId="5AA1B0B7" w14:textId="77777777" w:rsidR="007B4060" w:rsidRPr="00A3313B" w:rsidRDefault="007B4060" w:rsidP="001D1710">
      <w:pPr>
        <w:numPr>
          <w:ilvl w:val="0"/>
          <w:numId w:val="4"/>
        </w:numPr>
        <w:rPr>
          <w:rFonts w:cs="David"/>
          <w:b/>
          <w:bCs/>
          <w:rtl/>
        </w:rPr>
      </w:pPr>
      <w:r w:rsidRPr="00A3313B">
        <w:rPr>
          <w:rFonts w:cs="David" w:hint="cs"/>
          <w:b/>
          <w:bCs/>
          <w:rtl/>
        </w:rPr>
        <w:t>בברכה,</w:t>
      </w:r>
    </w:p>
    <w:p w14:paraId="080546CF" w14:textId="77777777" w:rsidR="00F93AAB" w:rsidRDefault="00A42C29" w:rsidP="00343EB8">
      <w:pPr>
        <w:ind w:left="6332" w:right="142"/>
        <w:jc w:val="both"/>
        <w:rPr>
          <w:rFonts w:cs="David"/>
          <w:rtl/>
          <w:lang w:eastAsia="en-US"/>
        </w:rPr>
      </w:pPr>
      <w:r w:rsidRPr="00A42C29">
        <w:rPr>
          <w:rFonts w:ascii="Arial" w:hAnsi="Arial" w:cs="Arial" w:hint="cs"/>
          <w:rtl/>
        </w:rPr>
        <w:tab/>
      </w:r>
      <w:r w:rsidRPr="00A42C29">
        <w:rPr>
          <w:rFonts w:ascii="Arial" w:hAnsi="Arial" w:cs="Arial" w:hint="cs"/>
          <w:rtl/>
        </w:rPr>
        <w:tab/>
      </w:r>
      <w:r w:rsidRPr="00A42C29">
        <w:rPr>
          <w:rFonts w:ascii="Arial" w:hAnsi="Arial" w:cs="Arial" w:hint="cs"/>
          <w:rtl/>
        </w:rPr>
        <w:tab/>
        <w:t xml:space="preserve">        </w:t>
      </w:r>
      <w:r w:rsidRPr="00A42C29">
        <w:rPr>
          <w:rFonts w:cs="David" w:hint="cs"/>
          <w:rtl/>
          <w:lang w:eastAsia="en-US"/>
        </w:rPr>
        <w:t xml:space="preserve">                                                                                                       </w:t>
      </w:r>
      <w:proofErr w:type="spellStart"/>
      <w:r w:rsidR="00692A0D">
        <w:rPr>
          <w:rFonts w:cs="David" w:hint="cs"/>
          <w:rtl/>
          <w:lang w:eastAsia="en-US"/>
        </w:rPr>
        <w:t>ליחי</w:t>
      </w:r>
      <w:proofErr w:type="spellEnd"/>
      <w:r w:rsidR="00692A0D">
        <w:rPr>
          <w:rFonts w:cs="David" w:hint="cs"/>
          <w:rtl/>
          <w:lang w:eastAsia="en-US"/>
        </w:rPr>
        <w:t xml:space="preserve"> ג'וליאן</w:t>
      </w:r>
      <w:r w:rsidR="00EB5902">
        <w:rPr>
          <w:rFonts w:cs="David" w:hint="cs"/>
          <w:rtl/>
          <w:lang w:eastAsia="en-US"/>
        </w:rPr>
        <w:t>,</w:t>
      </w:r>
      <w:r w:rsidR="006A6609">
        <w:rPr>
          <w:rFonts w:cs="David" w:hint="cs"/>
          <w:rtl/>
          <w:lang w:eastAsia="en-US"/>
        </w:rPr>
        <w:t xml:space="preserve"> </w:t>
      </w:r>
      <w:r w:rsidR="00237CBE">
        <w:rPr>
          <w:rFonts w:cs="David" w:hint="cs"/>
          <w:rtl/>
          <w:lang w:eastAsia="en-US"/>
        </w:rPr>
        <w:t>טור'</w:t>
      </w:r>
      <w:r w:rsidR="006A6609">
        <w:rPr>
          <w:rFonts w:cs="David"/>
          <w:rtl/>
          <w:lang w:eastAsia="en-US"/>
        </w:rPr>
        <w:br/>
      </w:r>
      <w:r w:rsidR="00D87B14">
        <w:rPr>
          <w:rFonts w:cs="David" w:hint="cs"/>
          <w:rtl/>
          <w:lang w:eastAsia="en-US"/>
        </w:rPr>
        <w:t xml:space="preserve">חניך מחזור </w:t>
      </w:r>
      <w:r w:rsidR="00692A0D">
        <w:rPr>
          <w:rFonts w:cs="David" w:hint="cs"/>
          <w:rtl/>
          <w:lang w:eastAsia="en-US"/>
        </w:rPr>
        <w:t>מא'</w:t>
      </w:r>
    </w:p>
    <w:p w14:paraId="4D7A3403" w14:textId="77777777" w:rsidR="00C6290F" w:rsidRPr="00A42C29" w:rsidRDefault="006A6609" w:rsidP="00343EB8">
      <w:pPr>
        <w:ind w:left="6332" w:right="142"/>
        <w:jc w:val="both"/>
        <w:rPr>
          <w:rFonts w:cs="David"/>
          <w:lang w:eastAsia="en-US"/>
        </w:rPr>
      </w:pPr>
      <w:r>
        <w:rPr>
          <w:rFonts w:cs="David"/>
          <w:rtl/>
          <w:lang w:eastAsia="en-US"/>
        </w:rPr>
        <w:br/>
      </w:r>
      <w:r w:rsidR="00692A0D">
        <w:rPr>
          <w:rFonts w:cs="David" w:hint="cs"/>
          <w:rtl/>
          <w:lang w:eastAsia="en-US"/>
        </w:rPr>
        <w:t>בן סמבירא</w:t>
      </w:r>
      <w:r w:rsidR="00F93AAB">
        <w:rPr>
          <w:rFonts w:cs="David" w:hint="cs"/>
          <w:rtl/>
          <w:lang w:eastAsia="en-US"/>
        </w:rPr>
        <w:t>, טור'</w:t>
      </w:r>
      <w:r w:rsidR="00F93AAB">
        <w:rPr>
          <w:rFonts w:cs="David"/>
          <w:rtl/>
          <w:lang w:eastAsia="en-US"/>
        </w:rPr>
        <w:br/>
      </w:r>
      <w:r w:rsidR="00F93AAB">
        <w:rPr>
          <w:rFonts w:cs="David" w:hint="cs"/>
          <w:rtl/>
          <w:lang w:eastAsia="en-US"/>
        </w:rPr>
        <w:t xml:space="preserve">חניך מחזור </w:t>
      </w:r>
      <w:r w:rsidR="00692A0D">
        <w:rPr>
          <w:rFonts w:cs="David" w:hint="cs"/>
          <w:rtl/>
          <w:lang w:eastAsia="en-US"/>
        </w:rPr>
        <w:t>מא'</w:t>
      </w:r>
    </w:p>
    <w:sectPr w:rsidR="00C6290F" w:rsidRPr="00A42C29" w:rsidSect="00D14055">
      <w:headerReference w:type="even" r:id="rId11"/>
      <w:headerReference w:type="default" r:id="rId12"/>
      <w:footerReference w:type="default" r:id="rId13"/>
      <w:pgSz w:w="11906" w:h="16838"/>
      <w:pgMar w:top="1021" w:right="1797" w:bottom="1021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892AF" w14:textId="77777777" w:rsidR="00AA4259" w:rsidRDefault="00AA4259">
      <w:r>
        <w:separator/>
      </w:r>
    </w:p>
  </w:endnote>
  <w:endnote w:type="continuationSeparator" w:id="0">
    <w:p w14:paraId="350BFBD5" w14:textId="77777777" w:rsidR="00AA4259" w:rsidRDefault="00AA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5681C" w14:textId="77777777" w:rsidR="00BD2419" w:rsidRPr="005947DA" w:rsidRDefault="00BD2419">
    <w:pPr>
      <w:pStyle w:val="a6"/>
      <w:jc w:val="center"/>
      <w:rPr>
        <w:rFonts w:cs="David"/>
        <w:sz w:val="18"/>
        <w:szCs w:val="20"/>
        <w:rtl/>
      </w:rPr>
    </w:pPr>
    <w:r w:rsidRPr="005947DA">
      <w:rPr>
        <w:rFonts w:cs="David" w:hint="cs"/>
        <w:sz w:val="18"/>
        <w:szCs w:val="20"/>
        <w:rtl/>
      </w:rPr>
      <w:t>- פנימי -</w:t>
    </w:r>
  </w:p>
  <w:p w14:paraId="1677B717" w14:textId="77777777" w:rsidR="00BD2419" w:rsidRPr="005947DA" w:rsidRDefault="00BD2419">
    <w:pPr>
      <w:pStyle w:val="a6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D68FE" w14:textId="77777777" w:rsidR="00AA4259" w:rsidRDefault="00AA4259">
      <w:r>
        <w:separator/>
      </w:r>
    </w:p>
  </w:footnote>
  <w:footnote w:type="continuationSeparator" w:id="0">
    <w:p w14:paraId="352442F8" w14:textId="77777777" w:rsidR="00AA4259" w:rsidRDefault="00AA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C9979" w14:textId="77777777" w:rsidR="00BD2419" w:rsidRDefault="002B25FC">
    <w:pPr>
      <w:pStyle w:val="a4"/>
      <w:framePr w:wrap="around" w:vAnchor="text" w:hAnchor="text" w:xAlign="center" w:y="1"/>
      <w:rPr>
        <w:rStyle w:val="a5"/>
      </w:rPr>
    </w:pPr>
    <w:r>
      <w:rPr>
        <w:rStyle w:val="a5"/>
        <w:rtl/>
      </w:rPr>
      <w:fldChar w:fldCharType="begin"/>
    </w:r>
    <w:r w:rsidR="00BD2419"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 w:rsidR="00BD2419">
      <w:rPr>
        <w:rStyle w:val="a5"/>
        <w:rtl/>
      </w:rPr>
      <w:t>1</w:t>
    </w:r>
    <w:r>
      <w:rPr>
        <w:rStyle w:val="a5"/>
        <w:rtl/>
      </w:rPr>
      <w:fldChar w:fldCharType="end"/>
    </w:r>
  </w:p>
  <w:p w14:paraId="18389F1C" w14:textId="77777777" w:rsidR="00BD2419" w:rsidRDefault="00BD241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1DA29" w14:textId="77777777" w:rsidR="00BD2419" w:rsidRPr="005947DA" w:rsidRDefault="00BD2419">
    <w:pPr>
      <w:pStyle w:val="a6"/>
      <w:rPr>
        <w:rFonts w:cs="David"/>
        <w:sz w:val="18"/>
        <w:szCs w:val="20"/>
        <w:rtl/>
      </w:rPr>
    </w:pPr>
    <w:r>
      <w:rPr>
        <w:rFonts w:hint="cs"/>
        <w:rtl/>
      </w:rPr>
      <w:tab/>
    </w:r>
    <w:r w:rsidRPr="005947DA">
      <w:rPr>
        <w:rFonts w:cs="David" w:hint="cs"/>
        <w:sz w:val="18"/>
        <w:szCs w:val="20"/>
        <w:rtl/>
      </w:rPr>
      <w:t>- פנימי -</w:t>
    </w:r>
  </w:p>
  <w:p w14:paraId="5E7B4650" w14:textId="77777777" w:rsidR="00BD2419" w:rsidRPr="005947DA" w:rsidRDefault="00BD2419">
    <w:pPr>
      <w:pStyle w:val="a6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  <w:p w14:paraId="3A4548B9" w14:textId="77777777" w:rsidR="00BD2419" w:rsidRPr="005947DA" w:rsidRDefault="002B25FC">
    <w:pPr>
      <w:pStyle w:val="a4"/>
      <w:framePr w:wrap="around" w:vAnchor="text" w:hAnchor="page" w:x="5934" w:y="40"/>
      <w:jc w:val="center"/>
      <w:rPr>
        <w:rStyle w:val="a5"/>
        <w:sz w:val="20"/>
        <w:szCs w:val="20"/>
      </w:rPr>
    </w:pPr>
    <w:r w:rsidRPr="005947DA">
      <w:rPr>
        <w:rStyle w:val="a5"/>
        <w:sz w:val="20"/>
        <w:szCs w:val="20"/>
        <w:rtl/>
      </w:rPr>
      <w:fldChar w:fldCharType="begin"/>
    </w:r>
    <w:r w:rsidR="00BD2419" w:rsidRPr="005947DA">
      <w:rPr>
        <w:rStyle w:val="a5"/>
        <w:sz w:val="20"/>
        <w:szCs w:val="20"/>
      </w:rPr>
      <w:instrText xml:space="preserve">PAGE  </w:instrText>
    </w:r>
    <w:r w:rsidRPr="005947DA">
      <w:rPr>
        <w:rStyle w:val="a5"/>
        <w:sz w:val="20"/>
        <w:szCs w:val="20"/>
        <w:rtl/>
      </w:rPr>
      <w:fldChar w:fldCharType="separate"/>
    </w:r>
    <w:r w:rsidR="00B07EEC">
      <w:rPr>
        <w:rStyle w:val="a5"/>
        <w:noProof/>
        <w:sz w:val="20"/>
        <w:szCs w:val="20"/>
        <w:rtl/>
      </w:rPr>
      <w:t>1</w:t>
    </w:r>
    <w:r w:rsidRPr="005947DA">
      <w:rPr>
        <w:rStyle w:val="a5"/>
        <w:sz w:val="20"/>
        <w:szCs w:val="20"/>
        <w:rtl/>
      </w:rPr>
      <w:fldChar w:fldCharType="end"/>
    </w:r>
  </w:p>
  <w:p w14:paraId="0F03BCFF" w14:textId="77777777" w:rsidR="00BD2419" w:rsidRDefault="00BD2419">
    <w:pPr>
      <w:pStyle w:val="a4"/>
      <w:rPr>
        <w:u w:val="single"/>
        <w:rtl/>
      </w:rPr>
    </w:pPr>
  </w:p>
  <w:p w14:paraId="1D7649AC" w14:textId="77777777" w:rsidR="00BD2419" w:rsidRDefault="00BD2419">
    <w:pPr>
      <w:pStyle w:val="a4"/>
      <w:rPr>
        <w:szCs w:val="1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12C92"/>
    <w:multiLevelType w:val="hybridMultilevel"/>
    <w:tmpl w:val="F0C20B14"/>
    <w:lvl w:ilvl="0" w:tplc="FF9C889A">
      <w:numFmt w:val="bullet"/>
      <w:lvlText w:val=""/>
      <w:lvlJc w:val="left"/>
      <w:pPr>
        <w:ind w:left="453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" w15:restartNumberingAfterBreak="0">
    <w:nsid w:val="20AB75FF"/>
    <w:multiLevelType w:val="multilevel"/>
    <w:tmpl w:val="6B064A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David" w:hint="default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2" w15:restartNumberingAfterBreak="0">
    <w:nsid w:val="22956648"/>
    <w:multiLevelType w:val="hybridMultilevel"/>
    <w:tmpl w:val="53AC5B24"/>
    <w:lvl w:ilvl="0" w:tplc="D46CE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1" w:tplc="6B7C1008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David"/>
        <w:b w:val="0"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793A5C"/>
    <w:multiLevelType w:val="hybridMultilevel"/>
    <w:tmpl w:val="5AD0724A"/>
    <w:lvl w:ilvl="0" w:tplc="9E7202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BF64C3"/>
    <w:multiLevelType w:val="hybridMultilevel"/>
    <w:tmpl w:val="D66EFCDA"/>
    <w:lvl w:ilvl="0" w:tplc="E6E21744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E63B6E"/>
    <w:multiLevelType w:val="hybridMultilevel"/>
    <w:tmpl w:val="4A1A33D0"/>
    <w:lvl w:ilvl="0" w:tplc="34BC80F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84788D26">
      <w:start w:val="1"/>
      <w:numFmt w:val="hebrew1"/>
      <w:lvlText w:val="%2."/>
      <w:lvlJc w:val="center"/>
      <w:pPr>
        <w:tabs>
          <w:tab w:val="num" w:pos="340"/>
        </w:tabs>
        <w:ind w:left="340" w:hanging="340"/>
      </w:pPr>
      <w:rPr>
        <w:rFonts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6" w15:restartNumberingAfterBreak="0">
    <w:nsid w:val="63D24CCB"/>
    <w:multiLevelType w:val="hybridMultilevel"/>
    <w:tmpl w:val="CA4EC1B6"/>
    <w:lvl w:ilvl="0" w:tplc="46EC1E74">
      <w:start w:val="1"/>
      <w:numFmt w:val="bullet"/>
      <w:lvlText w:val="-"/>
      <w:lvlJc w:val="left"/>
      <w:pPr>
        <w:ind w:left="505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7" w15:restartNumberingAfterBreak="0">
    <w:nsid w:val="778A4C58"/>
    <w:multiLevelType w:val="hybridMultilevel"/>
    <w:tmpl w:val="04EE800C"/>
    <w:lvl w:ilvl="0" w:tplc="34BC80F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D0F"/>
    <w:rsid w:val="00000305"/>
    <w:rsid w:val="000247D8"/>
    <w:rsid w:val="00037C95"/>
    <w:rsid w:val="00050CD6"/>
    <w:rsid w:val="00053647"/>
    <w:rsid w:val="00082F16"/>
    <w:rsid w:val="000A1CA8"/>
    <w:rsid w:val="000B1892"/>
    <w:rsid w:val="000B65EF"/>
    <w:rsid w:val="000B6D31"/>
    <w:rsid w:val="000C6088"/>
    <w:rsid w:val="000C7833"/>
    <w:rsid w:val="000D0250"/>
    <w:rsid w:val="000D7105"/>
    <w:rsid w:val="000E344D"/>
    <w:rsid w:val="000F2D97"/>
    <w:rsid w:val="000F3EB6"/>
    <w:rsid w:val="000F6048"/>
    <w:rsid w:val="00114814"/>
    <w:rsid w:val="00125E0C"/>
    <w:rsid w:val="001363BB"/>
    <w:rsid w:val="0015328A"/>
    <w:rsid w:val="00165F9F"/>
    <w:rsid w:val="001816E0"/>
    <w:rsid w:val="00197D1D"/>
    <w:rsid w:val="001A5B37"/>
    <w:rsid w:val="001B23D7"/>
    <w:rsid w:val="001B4CF3"/>
    <w:rsid w:val="001B5ED1"/>
    <w:rsid w:val="001D0C56"/>
    <w:rsid w:val="001D1710"/>
    <w:rsid w:val="001D6876"/>
    <w:rsid w:val="001F0554"/>
    <w:rsid w:val="001F19CC"/>
    <w:rsid w:val="00210C0B"/>
    <w:rsid w:val="0021158B"/>
    <w:rsid w:val="002275AF"/>
    <w:rsid w:val="00237CBE"/>
    <w:rsid w:val="00242F01"/>
    <w:rsid w:val="00257FEB"/>
    <w:rsid w:val="00280383"/>
    <w:rsid w:val="002805FF"/>
    <w:rsid w:val="00293638"/>
    <w:rsid w:val="002A51AB"/>
    <w:rsid w:val="002A64A3"/>
    <w:rsid w:val="002B2014"/>
    <w:rsid w:val="002B25FC"/>
    <w:rsid w:val="002C1B10"/>
    <w:rsid w:val="002C447D"/>
    <w:rsid w:val="002E3167"/>
    <w:rsid w:val="002F36BA"/>
    <w:rsid w:val="00335ECB"/>
    <w:rsid w:val="00343EB8"/>
    <w:rsid w:val="00390198"/>
    <w:rsid w:val="003938FA"/>
    <w:rsid w:val="003D36B2"/>
    <w:rsid w:val="00404BC7"/>
    <w:rsid w:val="00405447"/>
    <w:rsid w:val="00410018"/>
    <w:rsid w:val="004221AA"/>
    <w:rsid w:val="004413BE"/>
    <w:rsid w:val="004447AE"/>
    <w:rsid w:val="0045264D"/>
    <w:rsid w:val="00465125"/>
    <w:rsid w:val="004B0BFB"/>
    <w:rsid w:val="004B7A09"/>
    <w:rsid w:val="004C3A9E"/>
    <w:rsid w:val="004D0B68"/>
    <w:rsid w:val="004D2467"/>
    <w:rsid w:val="004D4DAF"/>
    <w:rsid w:val="004D5EC9"/>
    <w:rsid w:val="004D6BFF"/>
    <w:rsid w:val="004E0DED"/>
    <w:rsid w:val="00500B20"/>
    <w:rsid w:val="0051296B"/>
    <w:rsid w:val="0053733A"/>
    <w:rsid w:val="005440AD"/>
    <w:rsid w:val="00545E26"/>
    <w:rsid w:val="0056746F"/>
    <w:rsid w:val="005916B1"/>
    <w:rsid w:val="005947DA"/>
    <w:rsid w:val="005B3F7E"/>
    <w:rsid w:val="005B6EA4"/>
    <w:rsid w:val="005E1F75"/>
    <w:rsid w:val="005E451A"/>
    <w:rsid w:val="00600117"/>
    <w:rsid w:val="00601266"/>
    <w:rsid w:val="0061461A"/>
    <w:rsid w:val="00625BCD"/>
    <w:rsid w:val="00636676"/>
    <w:rsid w:val="006509D4"/>
    <w:rsid w:val="00657335"/>
    <w:rsid w:val="0068306A"/>
    <w:rsid w:val="00692A0D"/>
    <w:rsid w:val="006A4446"/>
    <w:rsid w:val="006A6609"/>
    <w:rsid w:val="006D10C7"/>
    <w:rsid w:val="006E0EA6"/>
    <w:rsid w:val="006E3505"/>
    <w:rsid w:val="0070140E"/>
    <w:rsid w:val="0070353E"/>
    <w:rsid w:val="00705DED"/>
    <w:rsid w:val="007201DF"/>
    <w:rsid w:val="00725E10"/>
    <w:rsid w:val="00732F65"/>
    <w:rsid w:val="007332C3"/>
    <w:rsid w:val="00733723"/>
    <w:rsid w:val="00740419"/>
    <w:rsid w:val="007632D5"/>
    <w:rsid w:val="00764D7B"/>
    <w:rsid w:val="007661D9"/>
    <w:rsid w:val="0078082D"/>
    <w:rsid w:val="007813D3"/>
    <w:rsid w:val="007B4060"/>
    <w:rsid w:val="007C0A72"/>
    <w:rsid w:val="007D168D"/>
    <w:rsid w:val="007E1A80"/>
    <w:rsid w:val="007E3B28"/>
    <w:rsid w:val="007E5723"/>
    <w:rsid w:val="008004F1"/>
    <w:rsid w:val="008063B6"/>
    <w:rsid w:val="0081308D"/>
    <w:rsid w:val="00817B6D"/>
    <w:rsid w:val="00824CF8"/>
    <w:rsid w:val="008446A6"/>
    <w:rsid w:val="00851826"/>
    <w:rsid w:val="00853E91"/>
    <w:rsid w:val="00855C5C"/>
    <w:rsid w:val="00882046"/>
    <w:rsid w:val="008855C6"/>
    <w:rsid w:val="00886272"/>
    <w:rsid w:val="00886ABB"/>
    <w:rsid w:val="008B5930"/>
    <w:rsid w:val="008B5A39"/>
    <w:rsid w:val="008B60FC"/>
    <w:rsid w:val="008C34A0"/>
    <w:rsid w:val="008C4901"/>
    <w:rsid w:val="008D78E9"/>
    <w:rsid w:val="008E20C9"/>
    <w:rsid w:val="008E4429"/>
    <w:rsid w:val="008F0AD7"/>
    <w:rsid w:val="008F3074"/>
    <w:rsid w:val="0090091A"/>
    <w:rsid w:val="00906FF8"/>
    <w:rsid w:val="0093472D"/>
    <w:rsid w:val="00951EED"/>
    <w:rsid w:val="0096746C"/>
    <w:rsid w:val="009816B0"/>
    <w:rsid w:val="00984C5C"/>
    <w:rsid w:val="009865FE"/>
    <w:rsid w:val="009A3A1C"/>
    <w:rsid w:val="009A5218"/>
    <w:rsid w:val="009E5EB2"/>
    <w:rsid w:val="009F0BE5"/>
    <w:rsid w:val="00A260AF"/>
    <w:rsid w:val="00A3313B"/>
    <w:rsid w:val="00A42C29"/>
    <w:rsid w:val="00A42E17"/>
    <w:rsid w:val="00A82292"/>
    <w:rsid w:val="00A8688E"/>
    <w:rsid w:val="00AA4259"/>
    <w:rsid w:val="00AB61C2"/>
    <w:rsid w:val="00AD1662"/>
    <w:rsid w:val="00AD4315"/>
    <w:rsid w:val="00AD5CDF"/>
    <w:rsid w:val="00AE6A88"/>
    <w:rsid w:val="00AF0938"/>
    <w:rsid w:val="00AF5BE7"/>
    <w:rsid w:val="00B07EEC"/>
    <w:rsid w:val="00B14CB3"/>
    <w:rsid w:val="00B1624D"/>
    <w:rsid w:val="00B1677B"/>
    <w:rsid w:val="00B26B23"/>
    <w:rsid w:val="00B33942"/>
    <w:rsid w:val="00B33FF9"/>
    <w:rsid w:val="00B44978"/>
    <w:rsid w:val="00B50339"/>
    <w:rsid w:val="00B5760A"/>
    <w:rsid w:val="00B60BDF"/>
    <w:rsid w:val="00B62025"/>
    <w:rsid w:val="00B64F8E"/>
    <w:rsid w:val="00B717AF"/>
    <w:rsid w:val="00BD2419"/>
    <w:rsid w:val="00BD78A2"/>
    <w:rsid w:val="00C0193B"/>
    <w:rsid w:val="00C173CF"/>
    <w:rsid w:val="00C24F8F"/>
    <w:rsid w:val="00C5262F"/>
    <w:rsid w:val="00C5471B"/>
    <w:rsid w:val="00C6290F"/>
    <w:rsid w:val="00C7224E"/>
    <w:rsid w:val="00CC0432"/>
    <w:rsid w:val="00CF71E1"/>
    <w:rsid w:val="00D14055"/>
    <w:rsid w:val="00D20267"/>
    <w:rsid w:val="00D46258"/>
    <w:rsid w:val="00D549F6"/>
    <w:rsid w:val="00D56753"/>
    <w:rsid w:val="00D62B25"/>
    <w:rsid w:val="00D80E3C"/>
    <w:rsid w:val="00D87B14"/>
    <w:rsid w:val="00D93719"/>
    <w:rsid w:val="00D9554D"/>
    <w:rsid w:val="00DC4778"/>
    <w:rsid w:val="00DC78B6"/>
    <w:rsid w:val="00DD1865"/>
    <w:rsid w:val="00DE1722"/>
    <w:rsid w:val="00E03B54"/>
    <w:rsid w:val="00E23AE7"/>
    <w:rsid w:val="00E24DBE"/>
    <w:rsid w:val="00E33EAE"/>
    <w:rsid w:val="00E63387"/>
    <w:rsid w:val="00E66D0F"/>
    <w:rsid w:val="00E82F3C"/>
    <w:rsid w:val="00E92346"/>
    <w:rsid w:val="00E92660"/>
    <w:rsid w:val="00EB0F32"/>
    <w:rsid w:val="00EB1D37"/>
    <w:rsid w:val="00EB5902"/>
    <w:rsid w:val="00ED335E"/>
    <w:rsid w:val="00EE2333"/>
    <w:rsid w:val="00EE4249"/>
    <w:rsid w:val="00EE6457"/>
    <w:rsid w:val="00EF6BF6"/>
    <w:rsid w:val="00F04251"/>
    <w:rsid w:val="00F10E68"/>
    <w:rsid w:val="00F12FFB"/>
    <w:rsid w:val="00F16D02"/>
    <w:rsid w:val="00F22C42"/>
    <w:rsid w:val="00F72FDC"/>
    <w:rsid w:val="00F93387"/>
    <w:rsid w:val="00F93AAB"/>
    <w:rsid w:val="00FA0C96"/>
    <w:rsid w:val="00FB2C4F"/>
    <w:rsid w:val="00FB731C"/>
    <w:rsid w:val="00FB758A"/>
    <w:rsid w:val="00FC3B57"/>
    <w:rsid w:val="00FD1D01"/>
    <w:rsid w:val="00FD3A9F"/>
    <w:rsid w:val="00FE1BA1"/>
    <w:rsid w:val="00FE6236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EC255"/>
  <w15:docId w15:val="{578CC9ED-4E97-42AB-B78B-A7B53DF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293638"/>
    <w:pPr>
      <w:bidi/>
    </w:pPr>
    <w:rPr>
      <w:sz w:val="24"/>
      <w:szCs w:val="24"/>
      <w:lang w:eastAsia="he-IL"/>
    </w:rPr>
  </w:style>
  <w:style w:type="paragraph" w:styleId="1">
    <w:name w:val="heading 1"/>
    <w:basedOn w:val="a0"/>
    <w:next w:val="a0"/>
    <w:qFormat/>
    <w:rsid w:val="00BD78A2"/>
    <w:pPr>
      <w:keepNext/>
      <w:spacing w:after="120" w:line="360" w:lineRule="auto"/>
      <w:ind w:left="6506" w:right="142"/>
      <w:jc w:val="both"/>
      <w:outlineLvl w:val="0"/>
    </w:pPr>
    <w:rPr>
      <w:rFonts w:cs="David"/>
      <w:i/>
      <w:iCs/>
      <w:lang w:eastAsia="en-US"/>
    </w:rPr>
  </w:style>
  <w:style w:type="paragraph" w:styleId="2">
    <w:name w:val="heading 2"/>
    <w:basedOn w:val="a0"/>
    <w:next w:val="a0"/>
    <w:qFormat/>
    <w:rsid w:val="00BD78A2"/>
    <w:pPr>
      <w:keepNext/>
      <w:tabs>
        <w:tab w:val="left" w:pos="3356"/>
      </w:tabs>
      <w:spacing w:line="360" w:lineRule="auto"/>
      <w:ind w:left="216"/>
      <w:outlineLvl w:val="1"/>
    </w:pPr>
    <w:rPr>
      <w:sz w:val="28"/>
      <w:szCs w:val="28"/>
      <w:lang w:eastAsia="en-US"/>
    </w:rPr>
  </w:style>
  <w:style w:type="paragraph" w:styleId="3">
    <w:name w:val="heading 3"/>
    <w:basedOn w:val="a0"/>
    <w:next w:val="a0"/>
    <w:qFormat/>
    <w:rsid w:val="00BD78A2"/>
    <w:pPr>
      <w:keepNext/>
      <w:tabs>
        <w:tab w:val="left" w:pos="3356"/>
      </w:tabs>
      <w:spacing w:line="360" w:lineRule="auto"/>
      <w:ind w:left="216"/>
      <w:outlineLvl w:val="2"/>
    </w:pPr>
    <w:rPr>
      <w:sz w:val="28"/>
      <w:szCs w:val="28"/>
      <w:u w:val="single"/>
      <w:lang w:eastAsia="en-US"/>
    </w:rPr>
  </w:style>
  <w:style w:type="paragraph" w:styleId="4">
    <w:name w:val="heading 4"/>
    <w:basedOn w:val="a0"/>
    <w:next w:val="a0"/>
    <w:qFormat/>
    <w:rsid w:val="00BD78A2"/>
    <w:pPr>
      <w:keepNext/>
      <w:tabs>
        <w:tab w:val="left" w:pos="3356"/>
      </w:tabs>
      <w:spacing w:line="360" w:lineRule="auto"/>
      <w:ind w:left="216"/>
      <w:jc w:val="right"/>
      <w:outlineLvl w:val="3"/>
    </w:pPr>
    <w:rPr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D78A2"/>
    <w:pPr>
      <w:tabs>
        <w:tab w:val="center" w:pos="4153"/>
        <w:tab w:val="right" w:pos="8306"/>
      </w:tabs>
    </w:pPr>
    <w:rPr>
      <w:lang w:eastAsia="en-US"/>
    </w:rPr>
  </w:style>
  <w:style w:type="character" w:styleId="a5">
    <w:name w:val="page number"/>
    <w:basedOn w:val="a1"/>
    <w:rsid w:val="00BD78A2"/>
  </w:style>
  <w:style w:type="paragraph" w:styleId="a6">
    <w:name w:val="footer"/>
    <w:basedOn w:val="a0"/>
    <w:rsid w:val="00BD78A2"/>
    <w:pPr>
      <w:tabs>
        <w:tab w:val="center" w:pos="4153"/>
        <w:tab w:val="right" w:pos="8306"/>
      </w:tabs>
    </w:pPr>
    <w:rPr>
      <w:lang w:eastAsia="en-US"/>
    </w:rPr>
  </w:style>
  <w:style w:type="paragraph" w:styleId="a7">
    <w:name w:val="Body Text Indent"/>
    <w:basedOn w:val="a0"/>
    <w:rsid w:val="00BD78A2"/>
    <w:pPr>
      <w:tabs>
        <w:tab w:val="left" w:pos="3356"/>
      </w:tabs>
      <w:spacing w:line="360" w:lineRule="auto"/>
      <w:ind w:left="216"/>
    </w:pPr>
    <w:rPr>
      <w:sz w:val="28"/>
      <w:szCs w:val="28"/>
      <w:lang w:eastAsia="en-US"/>
    </w:rPr>
  </w:style>
  <w:style w:type="paragraph" w:customStyle="1" w:styleId="a8">
    <w:name w:val="קוביה"/>
    <w:basedOn w:val="a9"/>
    <w:uiPriority w:val="99"/>
    <w:rsid w:val="00BD78A2"/>
    <w:pPr>
      <w:spacing w:after="0" w:line="260" w:lineRule="exact"/>
      <w:ind w:left="6180"/>
      <w:jc w:val="both"/>
    </w:pPr>
    <w:rPr>
      <w:rFonts w:cs="David"/>
      <w:sz w:val="20"/>
      <w:szCs w:val="20"/>
      <w:lang w:eastAsia="en-US"/>
    </w:rPr>
  </w:style>
  <w:style w:type="paragraph" w:customStyle="1" w:styleId="10">
    <w:name w:val="חתימה1"/>
    <w:basedOn w:val="a0"/>
    <w:rsid w:val="00BD78A2"/>
    <w:pPr>
      <w:spacing w:before="240" w:line="360" w:lineRule="auto"/>
      <w:ind w:left="6180"/>
      <w:jc w:val="both"/>
    </w:pPr>
    <w:rPr>
      <w:rFonts w:cs="David"/>
      <w:sz w:val="20"/>
    </w:rPr>
  </w:style>
  <w:style w:type="paragraph" w:styleId="a9">
    <w:name w:val="Body Text"/>
    <w:basedOn w:val="a0"/>
    <w:rsid w:val="00BD78A2"/>
    <w:pPr>
      <w:spacing w:after="120"/>
    </w:pPr>
  </w:style>
  <w:style w:type="paragraph" w:customStyle="1" w:styleId="aa">
    <w:name w:val="אל"/>
    <w:basedOn w:val="a8"/>
    <w:uiPriority w:val="99"/>
    <w:rsid w:val="00BD78A2"/>
    <w:pPr>
      <w:spacing w:line="300" w:lineRule="exact"/>
      <w:ind w:left="510" w:hanging="425"/>
      <w:jc w:val="left"/>
    </w:pPr>
    <w:rPr>
      <w:szCs w:val="24"/>
      <w:u w:val="single"/>
    </w:rPr>
  </w:style>
  <w:style w:type="paragraph" w:customStyle="1" w:styleId="ab">
    <w:name w:val="הנדון"/>
    <w:basedOn w:val="aa"/>
    <w:rsid w:val="00BD78A2"/>
    <w:pPr>
      <w:jc w:val="center"/>
    </w:pPr>
    <w:rPr>
      <w:sz w:val="24"/>
      <w:szCs w:val="28"/>
      <w:u w:val="none"/>
    </w:rPr>
  </w:style>
  <w:style w:type="paragraph" w:customStyle="1" w:styleId="a">
    <w:name w:val="תוכן"/>
    <w:basedOn w:val="a0"/>
    <w:rsid w:val="00BD78A2"/>
    <w:pPr>
      <w:numPr>
        <w:numId w:val="1"/>
      </w:numPr>
      <w:bidi w:val="0"/>
      <w:spacing w:before="120"/>
      <w:ind w:right="360"/>
    </w:pPr>
    <w:rPr>
      <w:rFonts w:ascii="Times New (W1)" w:hAnsi="Times New (W1)" w:cs="David"/>
      <w:noProof/>
      <w:sz w:val="20"/>
    </w:rPr>
  </w:style>
  <w:style w:type="table" w:styleId="ac">
    <w:name w:val="Table Grid"/>
    <w:basedOn w:val="a2"/>
    <w:rsid w:val="00C629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405447"/>
    <w:rPr>
      <w:rFonts w:ascii="Tahoma" w:hAnsi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05447"/>
    <w:rPr>
      <w:rFonts w:ascii="Tahoma" w:hAnsi="Tahoma" w:cs="Tahoma"/>
      <w:sz w:val="16"/>
      <w:szCs w:val="16"/>
      <w:lang w:eastAsia="he-IL"/>
    </w:rPr>
  </w:style>
  <w:style w:type="paragraph" w:customStyle="1" w:styleId="ListParagraph1">
    <w:name w:val="List Paragraph1"/>
    <w:basedOn w:val="a0"/>
    <w:uiPriority w:val="34"/>
    <w:qFormat/>
    <w:rsid w:val="007E3B28"/>
    <w:pPr>
      <w:ind w:left="720"/>
      <w:contextualSpacing/>
    </w:pPr>
  </w:style>
  <w:style w:type="paragraph" w:styleId="af">
    <w:name w:val="List Paragraph"/>
    <w:basedOn w:val="a0"/>
    <w:uiPriority w:val="34"/>
    <w:qFormat/>
    <w:rsid w:val="001D1710"/>
    <w:pPr>
      <w:ind w:left="720"/>
    </w:pPr>
  </w:style>
  <w:style w:type="character" w:styleId="Hyperlink">
    <w:name w:val="Hyperlink"/>
    <w:uiPriority w:val="99"/>
    <w:unhideWhenUsed/>
    <w:rsid w:val="004221AA"/>
    <w:rPr>
      <w:color w:val="0000FF"/>
      <w:u w:val="single"/>
    </w:rPr>
  </w:style>
  <w:style w:type="character" w:customStyle="1" w:styleId="apple-converted-space">
    <w:name w:val="apple-converted-space"/>
    <w:basedOn w:val="a1"/>
    <w:rsid w:val="009F0BE5"/>
  </w:style>
  <w:style w:type="paragraph" w:styleId="NormalWeb">
    <w:name w:val="Normal (Web)"/>
    <w:basedOn w:val="a0"/>
    <w:uiPriority w:val="99"/>
    <w:semiHidden/>
    <w:unhideWhenUsed/>
    <w:rsid w:val="001F19CC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af0">
    <w:name w:val="Unresolved Mention"/>
    <w:basedOn w:val="a1"/>
    <w:uiPriority w:val="99"/>
    <w:semiHidden/>
    <w:unhideWhenUsed/>
    <w:rsid w:val="007D168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unhideWhenUsed/>
    <w:rsid w:val="00B26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3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teach-an-ai-to-play-games-deep-reinforcement-learning-28f9b920440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simple-reinforcement-learning-q-learning-fcddc4b6fe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cing-ai/how-i-build-an-ai-to-play-dino-run-e37f37bdf153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do\My%20Documents\docs\&#1502;&#1506;&#1512;&#1499;&#1493;&#1514;\&#1502;&#1506;&#1512;&#1499;&#1514;%20&#1488;&#1497;&#1513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מערכת אישית</Template>
  <TotalTime>1545</TotalTime>
  <Pages>1</Pages>
  <Words>184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חיל האוויר</vt:lpstr>
      <vt:lpstr>חיל האוויר</vt:lpstr>
    </vt:vector>
  </TitlesOfParts>
  <Company>IDF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חיל האוויר</dc:title>
  <dc:creator>אלון</dc:creator>
  <cp:lastModifiedBy>בן סמבירא נחום</cp:lastModifiedBy>
  <cp:revision>14</cp:revision>
  <cp:lastPrinted>2005-10-24T12:08:00Z</cp:lastPrinted>
  <dcterms:created xsi:type="dcterms:W3CDTF">2018-10-24T06:37:00Z</dcterms:created>
  <dcterms:modified xsi:type="dcterms:W3CDTF">2020-04-06T13:18:00Z</dcterms:modified>
</cp:coreProperties>
</file>