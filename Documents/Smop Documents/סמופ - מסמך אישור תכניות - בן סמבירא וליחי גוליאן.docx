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0F" w:rsidRPr="00114814" w:rsidRDefault="00B33FF9" w:rsidP="0093472D">
      <w:pPr>
        <w:pStyle w:val="a8"/>
        <w:spacing w:line="240" w:lineRule="auto"/>
        <w:ind w:left="6146"/>
        <w:rPr>
          <w:sz w:val="1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C2277D" wp14:editId="6371E4AA">
                <wp:simplePos x="0" y="0"/>
                <wp:positionH relativeFrom="margin">
                  <wp:posOffset>3669030</wp:posOffset>
                </wp:positionH>
                <wp:positionV relativeFrom="paragraph">
                  <wp:posOffset>857251</wp:posOffset>
                </wp:positionV>
                <wp:extent cx="1828800" cy="3810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3FF9" w:rsidRPr="00B33FF9" w:rsidRDefault="00B33FF9" w:rsidP="00B33FF9">
                            <w:pPr>
                              <w:pStyle w:val="aa"/>
                              <w:spacing w:line="240" w:lineRule="auto"/>
                              <w:ind w:left="85" w:firstLine="0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u w:val="non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3FF9"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u w:val="non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תכנית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u w:val="non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תלפיו</w:t>
                            </w:r>
                            <w:r w:rsidRPr="00B33FF9"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u w:val="non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2277D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88.9pt;margin-top:67.5pt;width:2in;height:30pt;z-index:25165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" filled="f" stroked="f">
                <v:textbox>
                  <w:txbxContent>
                    <w:p w:rsidR="00B33FF9" w:rsidRPr="00B33FF9" w:rsidRDefault="00B33FF9" w:rsidP="00B33FF9">
                      <w:pPr>
                        <w:pStyle w:val="aa"/>
                        <w:spacing w:line="240" w:lineRule="auto"/>
                        <w:ind w:left="85" w:firstLine="0"/>
                        <w:jc w:val="center"/>
                        <w:rPr>
                          <w:color w:val="000000" w:themeColor="text1"/>
                          <w:sz w:val="40"/>
                          <w:szCs w:val="40"/>
                          <w:u w:val="non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3FF9">
                        <w:rPr>
                          <w:rFonts w:hint="cs"/>
                          <w:color w:val="000000" w:themeColor="text1"/>
                          <w:sz w:val="40"/>
                          <w:szCs w:val="40"/>
                          <w:u w:val="non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תכנית </w:t>
                      </w:r>
                      <w:r>
                        <w:rPr>
                          <w:rFonts w:hint="cs"/>
                          <w:color w:val="000000" w:themeColor="text1"/>
                          <w:sz w:val="40"/>
                          <w:szCs w:val="40"/>
                          <w:u w:val="non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תלפיו</w:t>
                      </w:r>
                      <w:r w:rsidRPr="00B33FF9">
                        <w:rPr>
                          <w:rFonts w:hint="cs"/>
                          <w:color w:val="000000" w:themeColor="text1"/>
                          <w:sz w:val="40"/>
                          <w:szCs w:val="40"/>
                          <w:u w:val="non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18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3850005</wp:posOffset>
            </wp:positionH>
            <wp:positionV relativeFrom="paragraph">
              <wp:posOffset>9525</wp:posOffset>
            </wp:positionV>
            <wp:extent cx="1485900" cy="668020"/>
            <wp:effectExtent l="0" t="0" r="0" b="0"/>
            <wp:wrapNone/>
            <wp:docPr id="3" name="Picture 6" descr="tl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tlp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680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1D0C56" w:rsidRPr="00114814">
        <w:rPr>
          <w:b/>
          <w:bCs/>
          <w:sz w:val="18"/>
          <w:rtl/>
        </w:rPr>
        <w:t>חיל האוויר</w:t>
      </w:r>
      <w:r w:rsidR="001D0C56" w:rsidRPr="00114814">
        <w:rPr>
          <w:b/>
          <w:bCs/>
          <w:sz w:val="18"/>
          <w:rtl/>
        </w:rPr>
        <w:br/>
      </w:r>
      <w:r w:rsidR="0093472D">
        <w:rPr>
          <w:rFonts w:hint="cs"/>
          <w:b/>
          <w:bCs/>
          <w:sz w:val="18"/>
          <w:rtl/>
        </w:rPr>
        <w:t>בית הספר לפיקוד ומנהיגות</w:t>
      </w:r>
      <w:r w:rsidR="00C6290F" w:rsidRPr="00114814">
        <w:rPr>
          <w:b/>
          <w:bCs/>
          <w:sz w:val="18"/>
          <w:rtl/>
        </w:rPr>
        <w:br/>
      </w:r>
      <w:r w:rsidR="005947DA" w:rsidRPr="00114814">
        <w:rPr>
          <w:rFonts w:hint="cs"/>
          <w:b/>
          <w:bCs/>
          <w:sz w:val="18"/>
          <w:u w:val="single"/>
          <w:rtl/>
        </w:rPr>
        <w:t>ת</w:t>
      </w:r>
      <w:r w:rsidR="00000305" w:rsidRPr="00114814">
        <w:rPr>
          <w:rFonts w:hint="cs"/>
          <w:b/>
          <w:bCs/>
          <w:sz w:val="18"/>
          <w:u w:val="single"/>
          <w:rtl/>
        </w:rPr>
        <w:t>כנית</w:t>
      </w:r>
      <w:r w:rsidR="00C6290F" w:rsidRPr="00114814">
        <w:rPr>
          <w:b/>
          <w:bCs/>
          <w:sz w:val="18"/>
          <w:u w:val="single"/>
          <w:rtl/>
        </w:rPr>
        <w:t xml:space="preserve"> תלפיות</w:t>
      </w:r>
      <w:r w:rsidR="00C6290F" w:rsidRPr="00114814">
        <w:rPr>
          <w:b/>
          <w:bCs/>
          <w:sz w:val="18"/>
          <w:u w:val="single"/>
          <w:rtl/>
        </w:rPr>
        <w:br/>
      </w:r>
      <w:r w:rsidR="005947DA" w:rsidRPr="00114814">
        <w:rPr>
          <w:sz w:val="18"/>
          <w:rtl/>
        </w:rPr>
        <w:t>מטכלי:</w:t>
      </w:r>
      <w:r w:rsidR="001D0C56" w:rsidRPr="00114814">
        <w:rPr>
          <w:rFonts w:hint="cs"/>
          <w:sz w:val="18"/>
          <w:rtl/>
        </w:rPr>
        <w:t xml:space="preserve"> 0202-7085</w:t>
      </w:r>
      <w:r w:rsidR="005947DA" w:rsidRPr="00114814">
        <w:rPr>
          <w:sz w:val="18"/>
          <w:rtl/>
        </w:rPr>
        <w:br/>
        <w:t>אזרחי:</w:t>
      </w:r>
      <w:r w:rsidR="001D0C56" w:rsidRPr="00114814">
        <w:rPr>
          <w:rFonts w:hint="cs"/>
          <w:sz w:val="18"/>
          <w:rtl/>
        </w:rPr>
        <w:t xml:space="preserve"> 02-5697137</w:t>
      </w:r>
      <w:r w:rsidR="005947DA" w:rsidRPr="00114814">
        <w:rPr>
          <w:sz w:val="18"/>
          <w:rtl/>
        </w:rPr>
        <w:br/>
        <w:t>פקס:</w:t>
      </w:r>
      <w:r w:rsidR="005947DA" w:rsidRPr="00114814">
        <w:rPr>
          <w:rFonts w:hint="cs"/>
          <w:sz w:val="18"/>
          <w:rtl/>
        </w:rPr>
        <w:t xml:space="preserve"> 02-6523662</w:t>
      </w:r>
      <w:r w:rsidR="00E82F3C" w:rsidRPr="00114814">
        <w:rPr>
          <w:sz w:val="18"/>
          <w:rtl/>
        </w:rPr>
        <w:br/>
      </w:r>
      <w:r w:rsidR="00E82F3C" w:rsidRPr="00114814">
        <w:rPr>
          <w:rFonts w:hint="cs"/>
          <w:sz w:val="18"/>
          <w:rtl/>
        </w:rPr>
        <w:t>סימוכין: פנימי</w:t>
      </w:r>
      <w:r w:rsidR="00C6290F" w:rsidRPr="00114814">
        <w:rPr>
          <w:sz w:val="18"/>
          <w:rtl/>
        </w:rPr>
        <w:br/>
      </w:r>
      <w:r w:rsidR="002B25FC" w:rsidRPr="00114814">
        <w:rPr>
          <w:sz w:val="18"/>
          <w:rtl/>
        </w:rPr>
        <w:fldChar w:fldCharType="begin"/>
      </w:r>
      <w:r w:rsidR="0021158B" w:rsidRPr="00114814">
        <w:rPr>
          <w:sz w:val="18"/>
          <w:rtl/>
        </w:rPr>
        <w:instrText xml:space="preserve"> </w:instrText>
      </w:r>
      <w:r w:rsidR="0021158B" w:rsidRPr="00114814">
        <w:rPr>
          <w:sz w:val="18"/>
        </w:rPr>
        <w:instrText>DATE  \@ "dd MMMM yyyy</w:instrText>
      </w:r>
      <w:r w:rsidR="0021158B" w:rsidRPr="00114814">
        <w:rPr>
          <w:sz w:val="18"/>
          <w:rtl/>
        </w:rPr>
        <w:instrText xml:space="preserve">" </w:instrText>
      </w:r>
      <w:r w:rsidR="002B25FC" w:rsidRPr="00114814">
        <w:rPr>
          <w:sz w:val="18"/>
          <w:rtl/>
        </w:rPr>
        <w:fldChar w:fldCharType="separate"/>
      </w:r>
      <w:r w:rsidR="00EE450E">
        <w:rPr>
          <w:noProof/>
          <w:sz w:val="18"/>
          <w:rtl/>
        </w:rPr>
        <w:t>‏05 אפריל 2020</w:t>
      </w:r>
      <w:r w:rsidR="002B25FC" w:rsidRPr="00114814">
        <w:rPr>
          <w:sz w:val="18"/>
          <w:rtl/>
        </w:rPr>
        <w:fldChar w:fldCharType="end"/>
      </w:r>
      <w:r w:rsidR="00C6290F" w:rsidRPr="00114814">
        <w:rPr>
          <w:sz w:val="18"/>
          <w:rtl/>
        </w:rPr>
        <w:br/>
      </w:r>
      <w:r w:rsidR="002B25FC" w:rsidRPr="00114814">
        <w:rPr>
          <w:sz w:val="18"/>
          <w:rtl/>
        </w:rPr>
        <w:fldChar w:fldCharType="begin"/>
      </w:r>
      <w:r w:rsidR="0021158B" w:rsidRPr="00114814">
        <w:rPr>
          <w:sz w:val="18"/>
          <w:rtl/>
        </w:rPr>
        <w:instrText xml:space="preserve"> </w:instrText>
      </w:r>
      <w:r w:rsidR="0021158B" w:rsidRPr="00114814">
        <w:rPr>
          <w:sz w:val="18"/>
        </w:rPr>
        <w:instrText>DATE  \@ "dd MMMM yyyy" \h</w:instrText>
      </w:r>
      <w:r w:rsidR="0021158B" w:rsidRPr="00114814">
        <w:rPr>
          <w:sz w:val="18"/>
          <w:rtl/>
        </w:rPr>
        <w:instrText xml:space="preserve"> </w:instrText>
      </w:r>
      <w:r w:rsidR="002B25FC" w:rsidRPr="00114814">
        <w:rPr>
          <w:sz w:val="18"/>
          <w:rtl/>
        </w:rPr>
        <w:fldChar w:fldCharType="separate"/>
      </w:r>
      <w:r w:rsidR="00EE450E">
        <w:rPr>
          <w:noProof/>
          <w:sz w:val="18"/>
          <w:rtl/>
        </w:rPr>
        <w:t>‏י"א ניסן תש"פ</w:t>
      </w:r>
      <w:r w:rsidR="002B25FC" w:rsidRPr="00114814">
        <w:rPr>
          <w:sz w:val="18"/>
          <w:rtl/>
        </w:rPr>
        <w:fldChar w:fldCharType="end"/>
      </w:r>
      <w:r w:rsidR="00C6290F" w:rsidRPr="00114814">
        <w:rPr>
          <w:sz w:val="18"/>
          <w:rtl/>
        </w:rPr>
        <w:br/>
      </w:r>
    </w:p>
    <w:p w:rsidR="00D56753" w:rsidRPr="00114814" w:rsidRDefault="00D56753" w:rsidP="00D56753">
      <w:pPr>
        <w:pStyle w:val="a8"/>
        <w:spacing w:line="240" w:lineRule="auto"/>
        <w:ind w:left="299"/>
        <w:rPr>
          <w:b/>
          <w:bCs/>
          <w:sz w:val="18"/>
          <w:szCs w:val="24"/>
          <w:u w:val="single"/>
          <w:rtl/>
        </w:rPr>
      </w:pPr>
    </w:p>
    <w:p w:rsidR="00600117" w:rsidRPr="00600117" w:rsidRDefault="00600117" w:rsidP="00021AF5">
      <w:pPr>
        <w:pStyle w:val="aa"/>
        <w:spacing w:line="240" w:lineRule="auto"/>
        <w:ind w:left="0" w:firstLine="0"/>
        <w:rPr>
          <w:rtl/>
        </w:rPr>
      </w:pPr>
      <w:r w:rsidRPr="00600117">
        <w:rPr>
          <w:rFonts w:hint="cs"/>
          <w:rtl/>
        </w:rPr>
        <w:t>סמ</w:t>
      </w:r>
      <w:r w:rsidR="00F93AAB">
        <w:rPr>
          <w:rFonts w:hint="cs"/>
          <w:rtl/>
        </w:rPr>
        <w:t xml:space="preserve">"ר </w:t>
      </w:r>
      <w:r w:rsidR="00EE450E">
        <w:rPr>
          <w:rFonts w:hint="cs"/>
          <w:rtl/>
        </w:rPr>
        <w:t>שניר אברהם</w:t>
      </w:r>
      <w:r w:rsidR="00EE4249">
        <w:rPr>
          <w:rFonts w:hint="cs"/>
          <w:rtl/>
        </w:rPr>
        <w:t xml:space="preserve">, </w:t>
      </w:r>
      <w:r w:rsidRPr="00600117">
        <w:rPr>
          <w:rFonts w:hint="cs"/>
          <w:rtl/>
        </w:rPr>
        <w:t xml:space="preserve"> </w:t>
      </w:r>
      <w:r w:rsidR="00021AF5">
        <w:rPr>
          <w:rFonts w:hint="cs"/>
          <w:rtl/>
        </w:rPr>
        <w:t>החונך המקצועי</w:t>
      </w:r>
      <w:r>
        <w:rPr>
          <w:rFonts w:hint="cs"/>
          <w:rtl/>
        </w:rPr>
        <w:tab/>
      </w:r>
    </w:p>
    <w:p w:rsidR="00293638" w:rsidRPr="00114814" w:rsidRDefault="00600117" w:rsidP="00343EB8">
      <w:pPr>
        <w:pStyle w:val="aa"/>
        <w:spacing w:line="240" w:lineRule="auto"/>
        <w:ind w:left="0" w:firstLine="0"/>
        <w:rPr>
          <w:u w:val="none"/>
          <w:rtl/>
        </w:rPr>
      </w:pPr>
      <w:r>
        <w:rPr>
          <w:rFonts w:hint="cs"/>
          <w:u w:val="none"/>
          <w:rtl/>
        </w:rPr>
        <w:t xml:space="preserve">סרן </w:t>
      </w:r>
      <w:r w:rsidR="0015328A">
        <w:rPr>
          <w:rFonts w:hint="cs"/>
          <w:u w:val="none"/>
          <w:rtl/>
        </w:rPr>
        <w:t xml:space="preserve"> </w:t>
      </w:r>
      <w:r w:rsidR="00EE450E">
        <w:rPr>
          <w:rFonts w:hint="cs"/>
          <w:u w:val="none"/>
          <w:rtl/>
        </w:rPr>
        <w:t>איתי הראל</w:t>
      </w:r>
      <w:r w:rsidR="00B5760A">
        <w:rPr>
          <w:rFonts w:hint="cs"/>
          <w:u w:val="none"/>
          <w:rtl/>
        </w:rPr>
        <w:t>,</w:t>
      </w:r>
      <w:r>
        <w:rPr>
          <w:rFonts w:hint="cs"/>
          <w:u w:val="none"/>
          <w:rtl/>
        </w:rPr>
        <w:t xml:space="preserve"> מפקד המחזור</w:t>
      </w:r>
    </w:p>
    <w:p w:rsidR="00A42C29" w:rsidRDefault="00A42C29" w:rsidP="00293638">
      <w:pPr>
        <w:pStyle w:val="aa"/>
        <w:spacing w:line="240" w:lineRule="auto"/>
        <w:jc w:val="center"/>
        <w:rPr>
          <w:b/>
          <w:bCs/>
          <w:u w:val="none"/>
          <w:rtl/>
        </w:rPr>
      </w:pPr>
    </w:p>
    <w:p w:rsidR="00E63387" w:rsidRDefault="00E63387" w:rsidP="00293638">
      <w:pPr>
        <w:pStyle w:val="aa"/>
        <w:spacing w:line="240" w:lineRule="auto"/>
        <w:jc w:val="center"/>
        <w:rPr>
          <w:b/>
          <w:bCs/>
          <w:u w:val="none"/>
          <w:rtl/>
        </w:rPr>
      </w:pPr>
    </w:p>
    <w:p w:rsidR="007B4060" w:rsidRDefault="00293638" w:rsidP="00F93AAB">
      <w:pPr>
        <w:pStyle w:val="aa"/>
        <w:spacing w:line="240" w:lineRule="auto"/>
        <w:jc w:val="center"/>
        <w:rPr>
          <w:rtl/>
        </w:rPr>
      </w:pPr>
      <w:r w:rsidRPr="005440AD">
        <w:rPr>
          <w:rFonts w:hint="cs"/>
          <w:b/>
          <w:bCs/>
          <w:u w:val="none"/>
          <w:rtl/>
        </w:rPr>
        <w:t>הנדון:</w:t>
      </w:r>
      <w:r w:rsidRPr="00114814">
        <w:rPr>
          <w:rFonts w:hint="cs"/>
          <w:u w:val="none"/>
          <w:rtl/>
        </w:rPr>
        <w:t xml:space="preserve"> </w:t>
      </w:r>
      <w:r w:rsidR="00F93AAB">
        <w:rPr>
          <w:rFonts w:hint="cs"/>
          <w:rtl/>
        </w:rPr>
        <w:t>אישור תכניות</w:t>
      </w:r>
      <w:r w:rsidR="00E63387">
        <w:rPr>
          <w:rFonts w:hint="cs"/>
          <w:rtl/>
        </w:rPr>
        <w:t xml:space="preserve"> </w:t>
      </w:r>
      <w:r w:rsidR="00E63387">
        <w:rPr>
          <w:rtl/>
        </w:rPr>
        <w:t>–</w:t>
      </w:r>
      <w:r w:rsidR="00E63387">
        <w:rPr>
          <w:rFonts w:hint="cs"/>
          <w:rtl/>
        </w:rPr>
        <w:t xml:space="preserve"> סמינר </w:t>
      </w:r>
      <w:r w:rsidR="00F93AAB">
        <w:rPr>
          <w:rFonts w:hint="cs"/>
          <w:rtl/>
        </w:rPr>
        <w:t>מחקר ופיתוח</w:t>
      </w:r>
      <w:r w:rsidR="00E63387">
        <w:rPr>
          <w:rFonts w:hint="cs"/>
          <w:rtl/>
        </w:rPr>
        <w:t xml:space="preserve"> </w:t>
      </w:r>
      <w:r w:rsidR="009F0BE5">
        <w:rPr>
          <w:rtl/>
        </w:rPr>
        <w:t>–</w:t>
      </w:r>
      <w:r w:rsidR="00E63387">
        <w:rPr>
          <w:rFonts w:hint="cs"/>
          <w:rtl/>
        </w:rPr>
        <w:t xml:space="preserve"> </w:t>
      </w:r>
      <w:r w:rsidR="00EE450E">
        <w:rPr>
          <w:rFonts w:hint="cs"/>
          <w:rtl/>
        </w:rPr>
        <w:t>ליחי ג'וליאן</w:t>
      </w:r>
      <w:r w:rsidR="00F93AAB">
        <w:rPr>
          <w:rFonts w:hint="cs"/>
          <w:rtl/>
        </w:rPr>
        <w:t xml:space="preserve">, </w:t>
      </w:r>
      <w:r w:rsidR="00EE450E">
        <w:rPr>
          <w:rFonts w:hint="cs"/>
          <w:rtl/>
        </w:rPr>
        <w:t>בן סמבירא</w:t>
      </w:r>
    </w:p>
    <w:p w:rsidR="007B4060" w:rsidRDefault="007B4060" w:rsidP="007B4060">
      <w:pPr>
        <w:pStyle w:val="aa"/>
        <w:spacing w:line="240" w:lineRule="auto"/>
        <w:jc w:val="center"/>
        <w:rPr>
          <w:rtl/>
        </w:rPr>
      </w:pPr>
    </w:p>
    <w:p w:rsidR="00E63387" w:rsidRPr="007B4060" w:rsidRDefault="00E63387" w:rsidP="007B4060">
      <w:pPr>
        <w:pStyle w:val="aa"/>
        <w:spacing w:line="240" w:lineRule="auto"/>
        <w:jc w:val="center"/>
        <w:rPr>
          <w:rtl/>
        </w:rPr>
      </w:pPr>
    </w:p>
    <w:p w:rsidR="00FA0C96" w:rsidRDefault="00F93AAB" w:rsidP="00343EB8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b/>
          <w:bCs/>
          <w:rtl/>
        </w:rPr>
        <w:t>נושא ההרצאה:</w:t>
      </w:r>
      <w:r w:rsidR="00EE450E">
        <w:rPr>
          <w:rFonts w:cs="David" w:hint="cs"/>
          <w:b/>
          <w:bCs/>
          <w:rtl/>
        </w:rPr>
        <w:t xml:space="preserve"> </w:t>
      </w:r>
      <w:r w:rsidR="00EE450E">
        <w:rPr>
          <w:rFonts w:cs="David" w:hint="cs"/>
          <w:rtl/>
        </w:rPr>
        <w:t xml:space="preserve">משחק הילדות </w:t>
      </w:r>
      <w:r w:rsidR="00EE450E">
        <w:rPr>
          <w:rFonts w:cs="David"/>
        </w:rPr>
        <w:t>Curve Fever</w:t>
      </w:r>
      <w:r w:rsidR="00EE450E" w:rsidRPr="00EE450E">
        <w:rPr>
          <w:rFonts w:cs="David" w:hint="cs"/>
          <w:rtl/>
        </w:rPr>
        <w:t xml:space="preserve"> בלמידת חיזוק עמוקה</w:t>
      </w:r>
      <w:r w:rsidR="00EE450E">
        <w:rPr>
          <w:rFonts w:cs="David" w:hint="cs"/>
          <w:rtl/>
        </w:rPr>
        <w:t>.</w:t>
      </w:r>
    </w:p>
    <w:p w:rsidR="00FA0C96" w:rsidRPr="00FA0C96" w:rsidRDefault="00FA0C96" w:rsidP="00FA0C96">
      <w:pPr>
        <w:ind w:left="720"/>
        <w:rPr>
          <w:rFonts w:cs="David"/>
        </w:rPr>
      </w:pPr>
    </w:p>
    <w:p w:rsidR="00FA0C96" w:rsidRPr="00EE4249" w:rsidRDefault="00F93AAB" w:rsidP="00343EB8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b/>
          <w:bCs/>
          <w:rtl/>
        </w:rPr>
        <w:t>שאלת המחקר</w:t>
      </w:r>
      <w:r w:rsidR="00E63387">
        <w:rPr>
          <w:rFonts w:cs="David" w:hint="cs"/>
          <w:b/>
          <w:bCs/>
          <w:rtl/>
        </w:rPr>
        <w:t>:</w:t>
      </w:r>
      <w:r w:rsidR="001B5ED1">
        <w:rPr>
          <w:rFonts w:cs="David" w:hint="cs"/>
          <w:rtl/>
        </w:rPr>
        <w:t xml:space="preserve"> </w:t>
      </w:r>
      <w:r w:rsidR="00EE450E" w:rsidRPr="00EE450E">
        <w:rPr>
          <w:rFonts w:cs="David"/>
          <w:rtl/>
        </w:rPr>
        <w:t>כיצד ניתן להשתמש ב-</w:t>
      </w:r>
      <w:r w:rsidR="00EE450E" w:rsidRPr="00EE450E">
        <w:rPr>
          <w:rFonts w:cs="David"/>
        </w:rPr>
        <w:t>deep reinforcement learning</w:t>
      </w:r>
      <w:r w:rsidR="00EE450E" w:rsidRPr="00EE450E">
        <w:rPr>
          <w:rFonts w:cs="David"/>
          <w:rtl/>
        </w:rPr>
        <w:t xml:space="preserve"> בכדי לבנות שחקן שיודע לשחקן במשחק </w:t>
      </w:r>
      <w:r w:rsidR="00EE450E" w:rsidRPr="00EE450E">
        <w:rPr>
          <w:rFonts w:cs="David"/>
        </w:rPr>
        <w:t xml:space="preserve">Achtung </w:t>
      </w:r>
      <w:r w:rsidR="00EE450E">
        <w:rPr>
          <w:rFonts w:cs="David" w:hint="cs"/>
        </w:rPr>
        <w:t>D</w:t>
      </w:r>
      <w:r w:rsidR="00EE450E" w:rsidRPr="00EE450E">
        <w:rPr>
          <w:rFonts w:cs="David"/>
        </w:rPr>
        <w:t xml:space="preserve">ie </w:t>
      </w:r>
      <w:r w:rsidR="00EE450E">
        <w:rPr>
          <w:rFonts w:cs="David"/>
        </w:rPr>
        <w:t>K</w:t>
      </w:r>
      <w:r w:rsidR="00EE450E" w:rsidRPr="00EE450E">
        <w:rPr>
          <w:rFonts w:cs="David"/>
        </w:rPr>
        <w:t>urve</w:t>
      </w:r>
      <w:r w:rsidR="00EE450E" w:rsidRPr="00EE450E">
        <w:rPr>
          <w:rFonts w:cs="David"/>
          <w:rtl/>
        </w:rPr>
        <w:t xml:space="preserve"> ומה ניתן ללמוד מכך על שיטת המשחק האופטימלית?</w:t>
      </w:r>
    </w:p>
    <w:p w:rsidR="0068306A" w:rsidRDefault="0068306A" w:rsidP="00FA0C96">
      <w:pPr>
        <w:rPr>
          <w:rFonts w:cs="David"/>
        </w:rPr>
      </w:pPr>
    </w:p>
    <w:p w:rsidR="00725E10" w:rsidRPr="00EE450E" w:rsidRDefault="00F93AAB" w:rsidP="00725E10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b/>
          <w:bCs/>
          <w:rtl/>
        </w:rPr>
        <w:t>המקורות שעליהם הסתמכתם</w:t>
      </w:r>
      <w:r w:rsidR="0068306A">
        <w:rPr>
          <w:rFonts w:cs="David" w:hint="cs"/>
          <w:b/>
          <w:bCs/>
          <w:rtl/>
        </w:rPr>
        <w:t>:</w:t>
      </w:r>
    </w:p>
    <w:p w:rsidR="00EE450E" w:rsidRDefault="00EE450E" w:rsidP="00EE450E">
      <w:pPr>
        <w:pStyle w:val="af"/>
        <w:rPr>
          <w:rFonts w:cs="David" w:hint="cs"/>
          <w:rtl/>
        </w:rPr>
      </w:pPr>
    </w:p>
    <w:p w:rsidR="00EE450E" w:rsidRPr="00FD3A9F" w:rsidRDefault="00EE450E" w:rsidP="00CA179D">
      <w:pPr>
        <w:numPr>
          <w:ilvl w:val="1"/>
          <w:numId w:val="4"/>
        </w:numPr>
        <w:rPr>
          <w:rFonts w:cs="David"/>
        </w:rPr>
      </w:pPr>
      <w:hyperlink r:id="rId8" w:history="1">
        <w:r w:rsidR="00CA179D">
          <w:rPr>
            <w:rStyle w:val="Hyperlink"/>
          </w:rPr>
          <w:t>How to teach AI to play Games: Deep Reinforcement Learning</w:t>
        </w:r>
      </w:hyperlink>
      <w:r w:rsidR="00CA179D" w:rsidRPr="00FD3A9F">
        <w:rPr>
          <w:rFonts w:cs="David"/>
        </w:rPr>
        <w:t xml:space="preserve"> </w:t>
      </w:r>
    </w:p>
    <w:p w:rsidR="00EE450E" w:rsidRPr="00FD3A9F" w:rsidRDefault="00EE450E" w:rsidP="00EE450E">
      <w:pPr>
        <w:numPr>
          <w:ilvl w:val="1"/>
          <w:numId w:val="4"/>
        </w:numPr>
        <w:rPr>
          <w:rFonts w:cs="David"/>
        </w:rPr>
      </w:pPr>
      <w:hyperlink r:id="rId9" w:history="1">
        <w:r w:rsidR="00CA179D">
          <w:rPr>
            <w:rStyle w:val="Hyperlink"/>
          </w:rPr>
          <w:t>Simple Reinforcement Learning: Q-learning</w:t>
        </w:r>
      </w:hyperlink>
    </w:p>
    <w:p w:rsidR="00EE450E" w:rsidRPr="00CA179D" w:rsidRDefault="00EE450E" w:rsidP="00EE450E">
      <w:pPr>
        <w:numPr>
          <w:ilvl w:val="1"/>
          <w:numId w:val="4"/>
        </w:numPr>
        <w:rPr>
          <w:rFonts w:cs="David"/>
        </w:rPr>
      </w:pPr>
      <w:hyperlink r:id="rId10" w:history="1">
        <w:r>
          <w:rPr>
            <w:rStyle w:val="Hyperlink"/>
          </w:rPr>
          <w:t>How I built an AI to play Dino Run - Acing AI - Medium</w:t>
        </w:r>
      </w:hyperlink>
    </w:p>
    <w:p w:rsidR="00CA179D" w:rsidRPr="00CA179D" w:rsidRDefault="00CA179D" w:rsidP="00EE450E">
      <w:pPr>
        <w:numPr>
          <w:ilvl w:val="1"/>
          <w:numId w:val="4"/>
        </w:numPr>
        <w:rPr>
          <w:rFonts w:cs="David"/>
        </w:rPr>
      </w:pPr>
      <w:hyperlink r:id="rId11" w:history="1">
        <w:r>
          <w:rPr>
            <w:rStyle w:val="Hyperlink"/>
          </w:rPr>
          <w:t>Making a custom environment in gym - Ashish Poddar - Medium</w:t>
        </w:r>
      </w:hyperlink>
    </w:p>
    <w:p w:rsidR="00CA179D" w:rsidRPr="00CA179D" w:rsidRDefault="00CA179D" w:rsidP="00EE450E">
      <w:pPr>
        <w:numPr>
          <w:ilvl w:val="1"/>
          <w:numId w:val="4"/>
        </w:numPr>
        <w:rPr>
          <w:rFonts w:cs="David"/>
        </w:rPr>
      </w:pPr>
      <w:hyperlink r:id="rId12" w:history="1">
        <w:r>
          <w:rPr>
            <w:rStyle w:val="Hyperlink"/>
          </w:rPr>
          <w:t>gym/cartpole.py at master · openai/gym</w:t>
        </w:r>
      </w:hyperlink>
    </w:p>
    <w:p w:rsidR="00CA179D" w:rsidRPr="00CA179D" w:rsidRDefault="00CA179D" w:rsidP="00EE450E">
      <w:pPr>
        <w:numPr>
          <w:ilvl w:val="1"/>
          <w:numId w:val="4"/>
        </w:numPr>
        <w:rPr>
          <w:rFonts w:cs="David"/>
        </w:rPr>
      </w:pPr>
      <w:hyperlink r:id="rId13" w:history="1">
        <w:r>
          <w:rPr>
            <w:rStyle w:val="Hyperlink"/>
          </w:rPr>
          <w:t>gym spaces</w:t>
        </w:r>
      </w:hyperlink>
    </w:p>
    <w:p w:rsidR="00CA179D" w:rsidRPr="00CA179D" w:rsidRDefault="00CA179D" w:rsidP="00EE450E">
      <w:pPr>
        <w:numPr>
          <w:ilvl w:val="1"/>
          <w:numId w:val="4"/>
        </w:numPr>
        <w:rPr>
          <w:rFonts w:cs="David"/>
        </w:rPr>
      </w:pPr>
      <w:hyperlink r:id="rId14" w:history="1">
        <w:r>
          <w:rPr>
            <w:rStyle w:val="Hyperlink"/>
          </w:rPr>
          <w:t>Introduction to Deep Q-Learning for Reinforcement Learning (in Python)</w:t>
        </w:r>
      </w:hyperlink>
    </w:p>
    <w:p w:rsidR="00CA179D" w:rsidRPr="00CA179D" w:rsidRDefault="00CA179D" w:rsidP="00CA179D">
      <w:pPr>
        <w:numPr>
          <w:ilvl w:val="1"/>
          <w:numId w:val="4"/>
        </w:numPr>
        <w:rPr>
          <w:rFonts w:cs="David"/>
        </w:rPr>
      </w:pPr>
      <w:hyperlink r:id="rId15" w:history="1">
        <w:r>
          <w:rPr>
            <w:rStyle w:val="Hyperlink"/>
            <w:rFonts w:cs="David"/>
            <w:rtl/>
          </w:rPr>
          <w:t>ספר</w:t>
        </w:r>
      </w:hyperlink>
      <w:r>
        <w:rPr>
          <w:rFonts w:cs="David" w:hint="cs"/>
          <w:rtl/>
        </w:rPr>
        <w:t xml:space="preserve"> עם פרקים שיכולים לעזור, בפועל לא נעשה בו שימוש גדול.</w:t>
      </w:r>
    </w:p>
    <w:p w:rsidR="00257FEB" w:rsidRDefault="00257FEB" w:rsidP="00257FEB">
      <w:pPr>
        <w:pStyle w:val="af"/>
        <w:rPr>
          <w:rFonts w:cs="David"/>
          <w:rtl/>
        </w:rPr>
      </w:pPr>
    </w:p>
    <w:p w:rsidR="00F93AAB" w:rsidRPr="008B5930" w:rsidRDefault="00F93AAB" w:rsidP="008B5930">
      <w:pPr>
        <w:numPr>
          <w:ilvl w:val="0"/>
          <w:numId w:val="4"/>
        </w:numPr>
        <w:rPr>
          <w:rFonts w:cs="David"/>
          <w:rtl/>
        </w:rPr>
      </w:pPr>
      <w:r>
        <w:rPr>
          <w:rFonts w:cs="David" w:hint="cs"/>
          <w:b/>
          <w:bCs/>
          <w:rtl/>
        </w:rPr>
        <w:t>מבנה ההרצאה</w:t>
      </w:r>
    </w:p>
    <w:p w:rsidR="009C3D35" w:rsidRDefault="00605AB9" w:rsidP="00605AB9">
      <w:pPr>
        <w:pStyle w:val="af"/>
        <w:numPr>
          <w:ilvl w:val="1"/>
          <w:numId w:val="4"/>
        </w:numPr>
        <w:rPr>
          <w:rFonts w:cs="David"/>
        </w:rPr>
      </w:pPr>
      <w:r>
        <w:rPr>
          <w:rFonts w:cs="David" w:hint="cs"/>
          <w:rtl/>
        </w:rPr>
        <w:t>מבנה ההרצאה יהיה</w:t>
      </w:r>
    </w:p>
    <w:p w:rsidR="009C3D35" w:rsidRDefault="00605AB9" w:rsidP="009C3D35">
      <w:pPr>
        <w:pStyle w:val="af"/>
        <w:numPr>
          <w:ilvl w:val="2"/>
          <w:numId w:val="4"/>
        </w:numPr>
        <w:rPr>
          <w:rFonts w:cs="David"/>
        </w:rPr>
      </w:pPr>
      <w:r>
        <w:rPr>
          <w:rFonts w:cs="David" w:hint="cs"/>
          <w:rtl/>
        </w:rPr>
        <w:t>רקע על המשחק</w:t>
      </w:r>
    </w:p>
    <w:p w:rsidR="009C3D35" w:rsidRDefault="00605AB9" w:rsidP="009C3D35">
      <w:pPr>
        <w:pStyle w:val="af"/>
        <w:numPr>
          <w:ilvl w:val="2"/>
          <w:numId w:val="4"/>
        </w:numPr>
        <w:rPr>
          <w:rFonts w:cs="David"/>
        </w:rPr>
      </w:pPr>
      <w:r>
        <w:rPr>
          <w:rFonts w:cs="David" w:hint="cs"/>
          <w:rtl/>
        </w:rPr>
        <w:t>הסבר מדעי על השיטה בה אנו משתמשים (</w:t>
      </w:r>
      <w:r>
        <w:rPr>
          <w:rFonts w:cs="David" w:hint="cs"/>
        </w:rPr>
        <w:t>DQN</w:t>
      </w:r>
      <w:r>
        <w:rPr>
          <w:rFonts w:cs="David" w:hint="cs"/>
          <w:rtl/>
        </w:rPr>
        <w:t>)</w:t>
      </w:r>
    </w:p>
    <w:p w:rsidR="00946537" w:rsidRDefault="009C3D35" w:rsidP="009C3D35">
      <w:pPr>
        <w:pStyle w:val="af"/>
        <w:numPr>
          <w:ilvl w:val="2"/>
          <w:numId w:val="4"/>
        </w:numPr>
        <w:rPr>
          <w:rFonts w:cs="David"/>
        </w:rPr>
      </w:pPr>
      <w:r>
        <w:rPr>
          <w:rFonts w:cs="David" w:hint="cs"/>
          <w:rtl/>
        </w:rPr>
        <w:t>ה</w:t>
      </w:r>
      <w:r w:rsidR="00605AB9">
        <w:rPr>
          <w:rFonts w:cs="David" w:hint="cs"/>
          <w:rtl/>
        </w:rPr>
        <w:t>דרך שלנו לממש וליישם את המידע התיאורטי.</w:t>
      </w:r>
    </w:p>
    <w:p w:rsidR="009C3D35" w:rsidRPr="00605AB9" w:rsidRDefault="009C3D35" w:rsidP="009C3D35">
      <w:pPr>
        <w:pStyle w:val="af"/>
        <w:numPr>
          <w:ilvl w:val="2"/>
          <w:numId w:val="4"/>
        </w:numPr>
        <w:rPr>
          <w:rFonts w:cs="David"/>
          <w:rtl/>
        </w:rPr>
      </w:pPr>
      <w:r>
        <w:rPr>
          <w:rFonts w:cs="David" w:hint="cs"/>
          <w:rtl/>
        </w:rPr>
        <w:t>תוצאות ומסקנות</w:t>
      </w:r>
    </w:p>
    <w:p w:rsidR="00946537" w:rsidRPr="00D37975" w:rsidRDefault="00946537" w:rsidP="00D37975">
      <w:pPr>
        <w:pStyle w:val="af"/>
        <w:numPr>
          <w:ilvl w:val="0"/>
          <w:numId w:val="4"/>
        </w:numPr>
        <w:rPr>
          <w:rFonts w:cs="David"/>
          <w:rtl/>
        </w:rPr>
      </w:pPr>
      <w:r>
        <w:rPr>
          <w:rFonts w:cs="David" w:hint="cs"/>
          <w:b/>
          <w:bCs/>
          <w:rtl/>
        </w:rPr>
        <w:t>שאלות פתוחות</w:t>
      </w:r>
    </w:p>
    <w:p w:rsidR="00CA179D" w:rsidRDefault="00CA179D" w:rsidP="00CA179D">
      <w:pPr>
        <w:pStyle w:val="af"/>
        <w:numPr>
          <w:ilvl w:val="1"/>
          <w:numId w:val="4"/>
        </w:numPr>
        <w:rPr>
          <w:rFonts w:cs="David"/>
        </w:rPr>
      </w:pPr>
      <w:r>
        <w:rPr>
          <w:rFonts w:cs="David" w:hint="cs"/>
          <w:rtl/>
        </w:rPr>
        <w:t>איך ללמד את הרשת לשחק מול יריבים?</w:t>
      </w:r>
    </w:p>
    <w:p w:rsidR="00CA179D" w:rsidRDefault="00CA179D" w:rsidP="00CA179D">
      <w:pPr>
        <w:pStyle w:val="af"/>
        <w:numPr>
          <w:ilvl w:val="2"/>
          <w:numId w:val="4"/>
        </w:numPr>
        <w:rPr>
          <w:rFonts w:cs="David"/>
        </w:rPr>
      </w:pPr>
      <w:r>
        <w:rPr>
          <w:rFonts w:cs="David" w:hint="cs"/>
          <w:rtl/>
        </w:rPr>
        <w:t>בוט טיפש שכל מה שהוא יודע לעשות זה לא להתנגש בעצמו ובקירות</w:t>
      </w:r>
    </w:p>
    <w:p w:rsidR="008B5930" w:rsidRDefault="00CA179D" w:rsidP="00CA179D">
      <w:pPr>
        <w:pStyle w:val="af"/>
        <w:numPr>
          <w:ilvl w:val="2"/>
          <w:numId w:val="4"/>
        </w:numPr>
        <w:rPr>
          <w:rFonts w:cs="David"/>
        </w:rPr>
      </w:pPr>
      <w:r>
        <w:rPr>
          <w:rFonts w:cs="David" w:hint="cs"/>
          <w:rtl/>
        </w:rPr>
        <w:t>חילופי תפקידים בין 2 רשתות.</w:t>
      </w:r>
    </w:p>
    <w:p w:rsidR="00CA179D" w:rsidRDefault="00CA179D" w:rsidP="00CA179D">
      <w:pPr>
        <w:pStyle w:val="af"/>
        <w:numPr>
          <w:ilvl w:val="1"/>
          <w:numId w:val="4"/>
        </w:numPr>
        <w:rPr>
          <w:rFonts w:cs="David"/>
        </w:rPr>
      </w:pPr>
      <w:r>
        <w:rPr>
          <w:rFonts w:cs="David" w:hint="cs"/>
          <w:rtl/>
        </w:rPr>
        <w:t>מה תהיה הדרך לייצוג ה-</w:t>
      </w:r>
      <w:r>
        <w:rPr>
          <w:rFonts w:cs="David" w:hint="cs"/>
        </w:rPr>
        <w:t>STATE</w:t>
      </w:r>
      <w:r>
        <w:rPr>
          <w:rFonts w:cs="David" w:hint="cs"/>
          <w:rtl/>
        </w:rPr>
        <w:t xml:space="preserve"> וה-</w:t>
      </w:r>
      <w:r>
        <w:rPr>
          <w:rFonts w:cs="David" w:hint="cs"/>
        </w:rPr>
        <w:t>REWARDS</w:t>
      </w:r>
      <w:r>
        <w:rPr>
          <w:rFonts w:cs="David" w:hint="cs"/>
          <w:rtl/>
        </w:rPr>
        <w:t xml:space="preserve"> שניתן בעבור כל פעולה</w:t>
      </w:r>
      <w:r w:rsidR="009C3D35">
        <w:rPr>
          <w:rFonts w:cs="David" w:hint="cs"/>
          <w:rtl/>
        </w:rPr>
        <w:t xml:space="preserve"> כדי למקסם את יעילות הרשת</w:t>
      </w:r>
      <w:r>
        <w:rPr>
          <w:rFonts w:cs="David" w:hint="cs"/>
          <w:rtl/>
        </w:rPr>
        <w:t>.</w:t>
      </w:r>
    </w:p>
    <w:p w:rsidR="00CA179D" w:rsidRPr="00CA179D" w:rsidRDefault="006B1EEA" w:rsidP="00CA179D">
      <w:pPr>
        <w:pStyle w:val="af"/>
        <w:numPr>
          <w:ilvl w:val="1"/>
          <w:numId w:val="4"/>
        </w:numPr>
        <w:rPr>
          <w:rFonts w:cs="David"/>
          <w:rtl/>
        </w:rPr>
      </w:pPr>
      <w:r>
        <w:rPr>
          <w:rFonts w:cs="David" w:hint="cs"/>
          <w:rtl/>
        </w:rPr>
        <w:t xml:space="preserve">עבודה עם </w:t>
      </w:r>
      <w:r>
        <w:rPr>
          <w:rFonts w:cs="David" w:hint="cs"/>
        </w:rPr>
        <w:t>SELENIUM</w:t>
      </w:r>
      <w:r>
        <w:rPr>
          <w:rFonts w:cs="David" w:hint="cs"/>
          <w:rtl/>
        </w:rPr>
        <w:t>.</w:t>
      </w:r>
    </w:p>
    <w:p w:rsidR="008B5930" w:rsidRPr="008B5930" w:rsidRDefault="00F93AAB" w:rsidP="008B5930">
      <w:pPr>
        <w:pStyle w:val="af"/>
        <w:numPr>
          <w:ilvl w:val="0"/>
          <w:numId w:val="4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="David" w:hint="cs"/>
          <w:b/>
          <w:bCs/>
          <w:rtl/>
        </w:rPr>
        <w:t>תכנון המשך העבודה</w:t>
      </w:r>
    </w:p>
    <w:tbl>
      <w:tblPr>
        <w:tblStyle w:val="ac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2005"/>
        <w:gridCol w:w="5217"/>
      </w:tblGrid>
      <w:tr w:rsidR="00946537" w:rsidTr="00D37975">
        <w:tc>
          <w:tcPr>
            <w:tcW w:w="2005" w:type="dxa"/>
            <w:shd w:val="clear" w:color="auto" w:fill="BFBFBF" w:themeFill="background1" w:themeFillShade="BF"/>
          </w:tcPr>
          <w:p w:rsidR="00946537" w:rsidRPr="00D37975" w:rsidRDefault="00D37975" w:rsidP="00D37975">
            <w:pPr>
              <w:pStyle w:val="af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יעד</w:t>
            </w:r>
          </w:p>
        </w:tc>
        <w:tc>
          <w:tcPr>
            <w:tcW w:w="5217" w:type="dxa"/>
            <w:shd w:val="clear" w:color="auto" w:fill="BFBFBF" w:themeFill="background1" w:themeFillShade="BF"/>
          </w:tcPr>
          <w:p w:rsidR="00946537" w:rsidRPr="00D37975" w:rsidRDefault="00D37975" w:rsidP="00D37975">
            <w:pPr>
              <w:pStyle w:val="af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דדליין</w:t>
            </w:r>
            <w:r w:rsidR="003915F5">
              <w:rPr>
                <w:rFonts w:ascii="David" w:hAnsi="David" w:cs="David" w:hint="cs"/>
                <w:b/>
                <w:bCs/>
                <w:rtl/>
              </w:rPr>
              <w:t xml:space="preserve"> לביצוע</w:t>
            </w:r>
          </w:p>
        </w:tc>
      </w:tr>
      <w:tr w:rsidR="00946537" w:rsidTr="00D37975">
        <w:tc>
          <w:tcPr>
            <w:tcW w:w="2005" w:type="dxa"/>
          </w:tcPr>
          <w:p w:rsidR="00946537" w:rsidRPr="00D37975" w:rsidRDefault="00605AB9" w:rsidP="00D37975">
            <w:pPr>
              <w:pStyle w:val="af"/>
              <w:ind w:left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נחש בודד בלוח ריק שלא נתקע בקירות או בעצמו</w:t>
            </w:r>
          </w:p>
        </w:tc>
        <w:tc>
          <w:tcPr>
            <w:tcW w:w="5217" w:type="dxa"/>
          </w:tcPr>
          <w:p w:rsidR="00946537" w:rsidRPr="00D37975" w:rsidRDefault="00605AB9" w:rsidP="00D37975">
            <w:pPr>
              <w:pStyle w:val="af"/>
              <w:ind w:left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7.4</w:t>
            </w:r>
          </w:p>
        </w:tc>
      </w:tr>
      <w:tr w:rsidR="00605AB9" w:rsidTr="00D37975">
        <w:tc>
          <w:tcPr>
            <w:tcW w:w="2005" w:type="dxa"/>
          </w:tcPr>
          <w:p w:rsidR="00605AB9" w:rsidRDefault="00605AB9" w:rsidP="00D37975">
            <w:pPr>
              <w:pStyle w:val="af"/>
              <w:ind w:left="0"/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נחש המצליח להתאמן עם נחש </w:t>
            </w:r>
            <w:r>
              <w:rPr>
                <w:rFonts w:ascii="David" w:hAnsi="David" w:cs="David" w:hint="cs"/>
                <w:rtl/>
              </w:rPr>
              <w:lastRenderedPageBreak/>
              <w:t>נוסף (לאו דווקא רשת אחרת, אולי בוט טיפש) באותה סביבה</w:t>
            </w:r>
          </w:p>
        </w:tc>
        <w:tc>
          <w:tcPr>
            <w:tcW w:w="5217" w:type="dxa"/>
          </w:tcPr>
          <w:p w:rsidR="00605AB9" w:rsidRDefault="006B1EEA" w:rsidP="00D37975">
            <w:pPr>
              <w:pStyle w:val="af"/>
              <w:ind w:left="0"/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>10</w:t>
            </w:r>
            <w:r w:rsidR="00605AB9">
              <w:rPr>
                <w:rFonts w:ascii="David" w:hAnsi="David" w:cs="David" w:hint="cs"/>
                <w:rtl/>
              </w:rPr>
              <w:t>.4</w:t>
            </w:r>
          </w:p>
        </w:tc>
      </w:tr>
      <w:tr w:rsidR="00605AB9" w:rsidTr="00D37975">
        <w:tc>
          <w:tcPr>
            <w:tcW w:w="2005" w:type="dxa"/>
          </w:tcPr>
          <w:p w:rsidR="00605AB9" w:rsidRDefault="00605AB9" w:rsidP="00D37975">
            <w:pPr>
              <w:pStyle w:val="af"/>
              <w:ind w:left="0"/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אימון רשת עם עד 6 נחשים באותה סביבה</w:t>
            </w:r>
          </w:p>
        </w:tc>
        <w:tc>
          <w:tcPr>
            <w:tcW w:w="5217" w:type="dxa"/>
          </w:tcPr>
          <w:p w:rsidR="00605AB9" w:rsidRDefault="00605AB9" w:rsidP="00D37975">
            <w:pPr>
              <w:pStyle w:val="af"/>
              <w:ind w:left="0"/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  <w:r w:rsidR="006B1EEA">
              <w:rPr>
                <w:rFonts w:ascii="David" w:hAnsi="David" w:cs="David" w:hint="cs"/>
                <w:rtl/>
              </w:rPr>
              <w:t>2</w:t>
            </w:r>
            <w:r>
              <w:rPr>
                <w:rFonts w:ascii="David" w:hAnsi="David" w:cs="David" w:hint="cs"/>
                <w:rtl/>
              </w:rPr>
              <w:t>.4</w:t>
            </w:r>
          </w:p>
        </w:tc>
      </w:tr>
      <w:tr w:rsidR="00605AB9" w:rsidTr="00D37975">
        <w:tc>
          <w:tcPr>
            <w:tcW w:w="2005" w:type="dxa"/>
          </w:tcPr>
          <w:p w:rsidR="00605AB9" w:rsidRDefault="00605AB9" w:rsidP="00D37975">
            <w:pPr>
              <w:pStyle w:val="af"/>
              <w:ind w:left="0"/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התאמת המשחק שיצרנו למשחק המקורי באופן מדויק</w:t>
            </w:r>
            <w:r w:rsidR="006B1EEA">
              <w:rPr>
                <w:rFonts w:ascii="David" w:hAnsi="David" w:cs="David" w:hint="cs"/>
                <w:rtl/>
              </w:rPr>
              <w:t xml:space="preserve"> ככל הניתן</w:t>
            </w:r>
            <w:r>
              <w:rPr>
                <w:rFonts w:ascii="David" w:hAnsi="David" w:cs="David" w:hint="cs"/>
                <w:rtl/>
              </w:rPr>
              <w:t xml:space="preserve"> (עם מדידות של המחשק המקורי)</w:t>
            </w:r>
          </w:p>
        </w:tc>
        <w:tc>
          <w:tcPr>
            <w:tcW w:w="5217" w:type="dxa"/>
          </w:tcPr>
          <w:p w:rsidR="00605AB9" w:rsidRDefault="00605AB9" w:rsidP="00D37975">
            <w:pPr>
              <w:pStyle w:val="af"/>
              <w:ind w:left="0"/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  <w:r w:rsidR="006B1EEA">
              <w:rPr>
                <w:rFonts w:ascii="David" w:hAnsi="David" w:cs="David" w:hint="cs"/>
                <w:rtl/>
              </w:rPr>
              <w:t>3</w:t>
            </w:r>
            <w:r>
              <w:rPr>
                <w:rFonts w:ascii="David" w:hAnsi="David" w:cs="David" w:hint="cs"/>
                <w:rtl/>
              </w:rPr>
              <w:t>.4</w:t>
            </w:r>
          </w:p>
        </w:tc>
      </w:tr>
      <w:tr w:rsidR="00605AB9" w:rsidTr="00D37975">
        <w:tc>
          <w:tcPr>
            <w:tcW w:w="2005" w:type="dxa"/>
          </w:tcPr>
          <w:p w:rsidR="00605AB9" w:rsidRDefault="00605AB9" w:rsidP="00D37975">
            <w:pPr>
              <w:pStyle w:val="af"/>
              <w:ind w:left="0"/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אימון הרשת עם המשחק הדמוי מקורי</w:t>
            </w:r>
            <w:r w:rsidR="00EF0543">
              <w:rPr>
                <w:rFonts w:ascii="David" w:hAnsi="David" w:cs="David" w:hint="cs"/>
                <w:rtl/>
              </w:rPr>
              <w:t xml:space="preserve"> כנגד 5 יריבים</w:t>
            </w:r>
          </w:p>
        </w:tc>
        <w:tc>
          <w:tcPr>
            <w:tcW w:w="5217" w:type="dxa"/>
          </w:tcPr>
          <w:p w:rsidR="00605AB9" w:rsidRDefault="00EF0543" w:rsidP="00D37975">
            <w:pPr>
              <w:pStyle w:val="af"/>
              <w:ind w:left="0"/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  <w:r w:rsidR="006B1EEA">
              <w:rPr>
                <w:rFonts w:ascii="David" w:hAnsi="David" w:cs="David" w:hint="cs"/>
                <w:rtl/>
              </w:rPr>
              <w:t>4</w:t>
            </w:r>
            <w:r>
              <w:rPr>
                <w:rFonts w:ascii="David" w:hAnsi="David" w:cs="David" w:hint="cs"/>
                <w:rtl/>
              </w:rPr>
              <w:t>.4</w:t>
            </w:r>
          </w:p>
        </w:tc>
      </w:tr>
      <w:tr w:rsidR="00EF0543" w:rsidTr="00D37975">
        <w:tc>
          <w:tcPr>
            <w:tcW w:w="2005" w:type="dxa"/>
          </w:tcPr>
          <w:p w:rsidR="00EF0543" w:rsidRDefault="00EF0543" w:rsidP="00D37975">
            <w:pPr>
              <w:pStyle w:val="af"/>
              <w:ind w:left="0"/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התממשקות עם </w:t>
            </w:r>
            <w:r w:rsidR="009C3D35">
              <w:rPr>
                <w:rFonts w:ascii="David" w:hAnsi="David" w:cs="David" w:hint="cs"/>
                <w:rtl/>
              </w:rPr>
              <w:t>הדפדפן</w:t>
            </w:r>
            <w:r>
              <w:rPr>
                <w:rFonts w:ascii="David" w:hAnsi="David" w:cs="David" w:hint="cs"/>
                <w:rtl/>
              </w:rPr>
              <w:t xml:space="preserve"> דרך סלניום, פתיחת המשחק והוצאה מלוח המשחק </w:t>
            </w:r>
            <w:r>
              <w:rPr>
                <w:rFonts w:ascii="David" w:hAnsi="David" w:cs="David"/>
              </w:rPr>
              <w:t>STATE</w:t>
            </w:r>
            <w:r>
              <w:rPr>
                <w:rFonts w:ascii="David" w:hAnsi="David" w:cs="David" w:hint="cs"/>
                <w:rtl/>
              </w:rPr>
              <w:t xml:space="preserve"> בהתאם.</w:t>
            </w:r>
            <w:r w:rsidR="006B1EEA">
              <w:rPr>
                <w:rFonts w:ascii="David" w:hAnsi="David" w:cs="David" w:hint="cs"/>
                <w:rtl/>
              </w:rPr>
              <w:t xml:space="preserve"> (כולל עיבוד תמונה)</w:t>
            </w:r>
          </w:p>
        </w:tc>
        <w:tc>
          <w:tcPr>
            <w:tcW w:w="5217" w:type="dxa"/>
          </w:tcPr>
          <w:p w:rsidR="00EF0543" w:rsidRDefault="00EF0543" w:rsidP="00EF0543">
            <w:pPr>
              <w:pStyle w:val="af"/>
              <w:ind w:left="0"/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  <w:r w:rsidR="006B1EEA">
              <w:rPr>
                <w:rFonts w:ascii="David" w:hAnsi="David" w:cs="David" w:hint="cs"/>
                <w:rtl/>
              </w:rPr>
              <w:t>7</w:t>
            </w:r>
            <w:r>
              <w:rPr>
                <w:rFonts w:ascii="David" w:hAnsi="David" w:cs="David" w:hint="cs"/>
                <w:rtl/>
              </w:rPr>
              <w:t>.4</w:t>
            </w:r>
          </w:p>
        </w:tc>
      </w:tr>
      <w:tr w:rsidR="00EF0543" w:rsidTr="00D37975">
        <w:tc>
          <w:tcPr>
            <w:tcW w:w="2005" w:type="dxa"/>
          </w:tcPr>
          <w:p w:rsidR="00EF0543" w:rsidRDefault="009C3D35" w:rsidP="00D37975">
            <w:pPr>
              <w:pStyle w:val="af"/>
              <w:ind w:left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התממשק</w:t>
            </w:r>
            <w:r w:rsidR="006B1EEA">
              <w:rPr>
                <w:rFonts w:ascii="David" w:hAnsi="David" w:cs="David" w:hint="cs"/>
                <w:rtl/>
              </w:rPr>
              <w:t>ו</w:t>
            </w:r>
            <w:r>
              <w:rPr>
                <w:rFonts w:ascii="David" w:hAnsi="David" w:cs="David" w:hint="cs"/>
                <w:rtl/>
              </w:rPr>
              <w:t>ת</w:t>
            </w:r>
            <w:r w:rsidR="006B1EEA">
              <w:rPr>
                <w:rFonts w:ascii="David" w:hAnsi="David" w:cs="David" w:hint="cs"/>
                <w:rtl/>
              </w:rPr>
              <w:t xml:space="preserve"> מלאה</w:t>
            </w:r>
            <w:bookmarkStart w:id="0" w:name="_GoBack"/>
            <w:bookmarkEnd w:id="0"/>
          </w:p>
        </w:tc>
        <w:tc>
          <w:tcPr>
            <w:tcW w:w="5217" w:type="dxa"/>
          </w:tcPr>
          <w:p w:rsidR="00EF0543" w:rsidRDefault="009C3D35" w:rsidP="00EF0543">
            <w:pPr>
              <w:pStyle w:val="af"/>
              <w:ind w:left="0"/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18.4</w:t>
            </w:r>
          </w:p>
        </w:tc>
      </w:tr>
    </w:tbl>
    <w:p w:rsidR="00946537" w:rsidRPr="008B5930" w:rsidRDefault="00946537" w:rsidP="00D37975">
      <w:pPr>
        <w:pStyle w:val="af"/>
        <w:ind w:left="1080"/>
        <w:rPr>
          <w:rFonts w:asciiTheme="minorBidi" w:hAnsiTheme="minorBidi" w:cstheme="minorBidi"/>
          <w:color w:val="FF0000"/>
        </w:rPr>
      </w:pPr>
    </w:p>
    <w:p w:rsidR="00FA0C96" w:rsidRDefault="00FA0C96" w:rsidP="00FA0C96">
      <w:pPr>
        <w:ind w:left="720"/>
        <w:rPr>
          <w:rFonts w:cs="David"/>
          <w:b/>
          <w:bCs/>
          <w:rtl/>
        </w:rPr>
      </w:pPr>
    </w:p>
    <w:p w:rsidR="007B4060" w:rsidRPr="00A3313B" w:rsidRDefault="007B4060" w:rsidP="001D1710">
      <w:pPr>
        <w:numPr>
          <w:ilvl w:val="0"/>
          <w:numId w:val="4"/>
        </w:numPr>
        <w:rPr>
          <w:rFonts w:cs="David"/>
          <w:b/>
          <w:bCs/>
          <w:rtl/>
        </w:rPr>
      </w:pPr>
      <w:r w:rsidRPr="00A3313B">
        <w:rPr>
          <w:rFonts w:cs="David" w:hint="cs"/>
          <w:b/>
          <w:bCs/>
          <w:rtl/>
        </w:rPr>
        <w:t>בברכה,</w:t>
      </w:r>
    </w:p>
    <w:p w:rsidR="00F93AAB" w:rsidRDefault="00A42C29" w:rsidP="00343EB8">
      <w:pPr>
        <w:ind w:left="6332" w:right="142"/>
        <w:jc w:val="both"/>
        <w:rPr>
          <w:rFonts w:cs="David"/>
          <w:rtl/>
          <w:lang w:eastAsia="en-US"/>
        </w:rPr>
      </w:pPr>
      <w:r w:rsidRPr="00A42C29">
        <w:rPr>
          <w:rFonts w:ascii="Arial" w:hAnsi="Arial" w:cs="Arial" w:hint="cs"/>
          <w:rtl/>
        </w:rPr>
        <w:tab/>
      </w:r>
      <w:r w:rsidRPr="00A42C29">
        <w:rPr>
          <w:rFonts w:ascii="Arial" w:hAnsi="Arial" w:cs="Arial" w:hint="cs"/>
          <w:rtl/>
        </w:rPr>
        <w:tab/>
      </w:r>
      <w:r w:rsidRPr="00A42C29">
        <w:rPr>
          <w:rFonts w:ascii="Arial" w:hAnsi="Arial" w:cs="Arial" w:hint="cs"/>
          <w:rtl/>
        </w:rPr>
        <w:tab/>
        <w:t xml:space="preserve">        </w:t>
      </w:r>
      <w:r w:rsidRPr="00A42C29">
        <w:rPr>
          <w:rFonts w:cs="David" w:hint="cs"/>
          <w:rtl/>
          <w:lang w:eastAsia="en-US"/>
        </w:rPr>
        <w:t xml:space="preserve">                                                                                                       </w:t>
      </w:r>
      <w:r w:rsidR="00EE450E" w:rsidRPr="00EE450E">
        <w:rPr>
          <w:rFonts w:cs="David"/>
          <w:rtl/>
          <w:lang w:eastAsia="en-US"/>
        </w:rPr>
        <w:t>בן סמבירא</w:t>
      </w:r>
      <w:r w:rsidR="00EB5902">
        <w:rPr>
          <w:rFonts w:cs="David" w:hint="cs"/>
          <w:rtl/>
          <w:lang w:eastAsia="en-US"/>
        </w:rPr>
        <w:t>,</w:t>
      </w:r>
      <w:r w:rsidR="006A6609">
        <w:rPr>
          <w:rFonts w:cs="David" w:hint="cs"/>
          <w:rtl/>
          <w:lang w:eastAsia="en-US"/>
        </w:rPr>
        <w:t xml:space="preserve"> </w:t>
      </w:r>
      <w:r w:rsidR="00237CBE">
        <w:rPr>
          <w:rFonts w:cs="David" w:hint="cs"/>
          <w:rtl/>
          <w:lang w:eastAsia="en-US"/>
        </w:rPr>
        <w:t>טור'</w:t>
      </w:r>
      <w:r w:rsidR="006A6609">
        <w:rPr>
          <w:rFonts w:cs="David"/>
          <w:rtl/>
          <w:lang w:eastAsia="en-US"/>
        </w:rPr>
        <w:br/>
      </w:r>
      <w:r w:rsidR="00D87B14">
        <w:rPr>
          <w:rFonts w:cs="David" w:hint="cs"/>
          <w:rtl/>
          <w:lang w:eastAsia="en-US"/>
        </w:rPr>
        <w:t xml:space="preserve">חניך מחזור </w:t>
      </w:r>
      <w:r w:rsidR="00EE450E">
        <w:rPr>
          <w:rFonts w:cs="David" w:hint="cs"/>
          <w:rtl/>
          <w:lang w:eastAsia="en-US"/>
        </w:rPr>
        <w:t>מא</w:t>
      </w:r>
    </w:p>
    <w:p w:rsidR="00C6290F" w:rsidRPr="00A42C29" w:rsidRDefault="006A6609" w:rsidP="00343EB8">
      <w:pPr>
        <w:ind w:left="6332" w:right="142"/>
        <w:jc w:val="both"/>
        <w:rPr>
          <w:rFonts w:cs="David"/>
          <w:lang w:eastAsia="en-US"/>
        </w:rPr>
      </w:pPr>
      <w:r>
        <w:rPr>
          <w:rFonts w:cs="David"/>
          <w:rtl/>
          <w:lang w:eastAsia="en-US"/>
        </w:rPr>
        <w:br/>
      </w:r>
      <w:r w:rsidR="00EE450E">
        <w:rPr>
          <w:rFonts w:cs="David" w:hint="cs"/>
          <w:rtl/>
          <w:lang w:eastAsia="en-US"/>
        </w:rPr>
        <w:t>ליחי ג'וליאן</w:t>
      </w:r>
      <w:r w:rsidR="00F93AAB">
        <w:rPr>
          <w:rFonts w:cs="David" w:hint="cs"/>
          <w:rtl/>
          <w:lang w:eastAsia="en-US"/>
        </w:rPr>
        <w:t>, טור'</w:t>
      </w:r>
      <w:r w:rsidR="00F93AAB">
        <w:rPr>
          <w:rFonts w:cs="David"/>
          <w:rtl/>
          <w:lang w:eastAsia="en-US"/>
        </w:rPr>
        <w:br/>
      </w:r>
      <w:r w:rsidR="00F93AAB">
        <w:rPr>
          <w:rFonts w:cs="David" w:hint="cs"/>
          <w:rtl/>
          <w:lang w:eastAsia="en-US"/>
        </w:rPr>
        <w:t xml:space="preserve">חניך מחזור </w:t>
      </w:r>
      <w:r w:rsidR="00EE450E">
        <w:rPr>
          <w:rFonts w:cs="David" w:hint="cs"/>
          <w:rtl/>
          <w:lang w:eastAsia="en-US"/>
        </w:rPr>
        <w:t>מא</w:t>
      </w:r>
    </w:p>
    <w:sectPr w:rsidR="00C6290F" w:rsidRPr="00A42C29" w:rsidSect="00D14055">
      <w:headerReference w:type="even" r:id="rId16"/>
      <w:headerReference w:type="default" r:id="rId17"/>
      <w:footerReference w:type="default" r:id="rId18"/>
      <w:pgSz w:w="11906" w:h="16838"/>
      <w:pgMar w:top="1021" w:right="1797" w:bottom="1021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2C9" w:rsidRDefault="000B62C9">
      <w:r>
        <w:separator/>
      </w:r>
    </w:p>
  </w:endnote>
  <w:endnote w:type="continuationSeparator" w:id="0">
    <w:p w:rsidR="000B62C9" w:rsidRDefault="000B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419" w:rsidRPr="005947DA" w:rsidRDefault="00BD2419">
    <w:pPr>
      <w:pStyle w:val="a6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:rsidR="00BD2419" w:rsidRPr="005947DA" w:rsidRDefault="00BD2419">
    <w:pPr>
      <w:pStyle w:val="a6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2C9" w:rsidRDefault="000B62C9">
      <w:r>
        <w:separator/>
      </w:r>
    </w:p>
  </w:footnote>
  <w:footnote w:type="continuationSeparator" w:id="0">
    <w:p w:rsidR="000B62C9" w:rsidRDefault="000B6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419" w:rsidRDefault="002B25FC">
    <w:pPr>
      <w:pStyle w:val="a4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 w:rsidR="00BD2419"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BD2419">
      <w:rPr>
        <w:rStyle w:val="a5"/>
        <w:rtl/>
      </w:rPr>
      <w:t>1</w:t>
    </w:r>
    <w:r>
      <w:rPr>
        <w:rStyle w:val="a5"/>
        <w:rtl/>
      </w:rPr>
      <w:fldChar w:fldCharType="end"/>
    </w:r>
  </w:p>
  <w:p w:rsidR="00BD2419" w:rsidRDefault="00BD241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419" w:rsidRPr="005947DA" w:rsidRDefault="00BD2419">
    <w:pPr>
      <w:pStyle w:val="a6"/>
      <w:rPr>
        <w:rFonts w:cs="David"/>
        <w:sz w:val="18"/>
        <w:szCs w:val="20"/>
        <w:rtl/>
      </w:rPr>
    </w:pPr>
    <w:r>
      <w:rPr>
        <w:rFonts w:hint="cs"/>
        <w:rtl/>
      </w:rPr>
      <w:tab/>
    </w:r>
    <w:r w:rsidRPr="005947DA">
      <w:rPr>
        <w:rFonts w:cs="David" w:hint="cs"/>
        <w:sz w:val="18"/>
        <w:szCs w:val="20"/>
        <w:rtl/>
      </w:rPr>
      <w:t>- פנימי -</w:t>
    </w:r>
  </w:p>
  <w:p w:rsidR="00BD2419" w:rsidRPr="005947DA" w:rsidRDefault="00BD2419">
    <w:pPr>
      <w:pStyle w:val="a6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  <w:p w:rsidR="00BD2419" w:rsidRPr="005947DA" w:rsidRDefault="002B25FC">
    <w:pPr>
      <w:pStyle w:val="a4"/>
      <w:framePr w:wrap="around" w:vAnchor="text" w:hAnchor="page" w:x="5934" w:y="40"/>
      <w:jc w:val="center"/>
      <w:rPr>
        <w:rStyle w:val="a5"/>
        <w:sz w:val="20"/>
        <w:szCs w:val="20"/>
      </w:rPr>
    </w:pPr>
    <w:r w:rsidRPr="005947DA">
      <w:rPr>
        <w:rStyle w:val="a5"/>
        <w:sz w:val="20"/>
        <w:szCs w:val="20"/>
        <w:rtl/>
      </w:rPr>
      <w:fldChar w:fldCharType="begin"/>
    </w:r>
    <w:r w:rsidR="00BD2419" w:rsidRPr="005947DA">
      <w:rPr>
        <w:rStyle w:val="a5"/>
        <w:sz w:val="20"/>
        <w:szCs w:val="20"/>
      </w:rPr>
      <w:instrText xml:space="preserve">PAGE  </w:instrText>
    </w:r>
    <w:r w:rsidRPr="005947DA">
      <w:rPr>
        <w:rStyle w:val="a5"/>
        <w:sz w:val="20"/>
        <w:szCs w:val="20"/>
        <w:rtl/>
      </w:rPr>
      <w:fldChar w:fldCharType="separate"/>
    </w:r>
    <w:r w:rsidR="003915F5">
      <w:rPr>
        <w:rStyle w:val="a5"/>
        <w:noProof/>
        <w:sz w:val="20"/>
        <w:szCs w:val="20"/>
        <w:rtl/>
      </w:rPr>
      <w:t>1</w:t>
    </w:r>
    <w:r w:rsidRPr="005947DA">
      <w:rPr>
        <w:rStyle w:val="a5"/>
        <w:sz w:val="20"/>
        <w:szCs w:val="20"/>
        <w:rtl/>
      </w:rPr>
      <w:fldChar w:fldCharType="end"/>
    </w:r>
  </w:p>
  <w:p w:rsidR="00BD2419" w:rsidRDefault="00BD2419">
    <w:pPr>
      <w:pStyle w:val="a4"/>
      <w:rPr>
        <w:u w:val="single"/>
        <w:rtl/>
      </w:rPr>
    </w:pPr>
  </w:p>
  <w:p w:rsidR="00BD2419" w:rsidRDefault="00BD2419">
    <w:pPr>
      <w:pStyle w:val="a4"/>
      <w:rPr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12C92"/>
    <w:multiLevelType w:val="hybridMultilevel"/>
    <w:tmpl w:val="F0C20B14"/>
    <w:lvl w:ilvl="0" w:tplc="FF9C889A">
      <w:numFmt w:val="bullet"/>
      <w:lvlText w:val=""/>
      <w:lvlJc w:val="left"/>
      <w:pPr>
        <w:ind w:left="453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" w15:restartNumberingAfterBreak="0">
    <w:nsid w:val="20AB75FF"/>
    <w:multiLevelType w:val="multilevel"/>
    <w:tmpl w:val="6B064A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David" w:hint="default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2" w15:restartNumberingAfterBreak="0">
    <w:nsid w:val="22956648"/>
    <w:multiLevelType w:val="hybridMultilevel"/>
    <w:tmpl w:val="53AC5B24"/>
    <w:lvl w:ilvl="0" w:tplc="D46C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1" w:tplc="6B7C1008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David"/>
        <w:b w:val="0"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793A5C"/>
    <w:multiLevelType w:val="hybridMultilevel"/>
    <w:tmpl w:val="5AD0724A"/>
    <w:lvl w:ilvl="0" w:tplc="9E7202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01794"/>
    <w:multiLevelType w:val="hybridMultilevel"/>
    <w:tmpl w:val="04441458"/>
    <w:lvl w:ilvl="0" w:tplc="FC1EB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BF64C3"/>
    <w:multiLevelType w:val="hybridMultilevel"/>
    <w:tmpl w:val="D66EFCDA"/>
    <w:lvl w:ilvl="0" w:tplc="E6E21744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E63B6E"/>
    <w:multiLevelType w:val="hybridMultilevel"/>
    <w:tmpl w:val="4A1A33D0"/>
    <w:lvl w:ilvl="0" w:tplc="34BC80F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340"/>
        </w:tabs>
        <w:ind w:left="340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7" w15:restartNumberingAfterBreak="0">
    <w:nsid w:val="5F76702A"/>
    <w:multiLevelType w:val="hybridMultilevel"/>
    <w:tmpl w:val="485C4346"/>
    <w:lvl w:ilvl="0" w:tplc="C9EE2EB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D24CCB"/>
    <w:multiLevelType w:val="hybridMultilevel"/>
    <w:tmpl w:val="CA4EC1B6"/>
    <w:lvl w:ilvl="0" w:tplc="46EC1E74">
      <w:start w:val="1"/>
      <w:numFmt w:val="bullet"/>
      <w:lvlText w:val="-"/>
      <w:lvlJc w:val="left"/>
      <w:pPr>
        <w:ind w:left="505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9" w15:restartNumberingAfterBreak="0">
    <w:nsid w:val="778A4C58"/>
    <w:multiLevelType w:val="hybridMultilevel"/>
    <w:tmpl w:val="04EE800C"/>
    <w:lvl w:ilvl="0" w:tplc="34BC80F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D0F"/>
    <w:rsid w:val="00000305"/>
    <w:rsid w:val="00021AF5"/>
    <w:rsid w:val="000247D8"/>
    <w:rsid w:val="00037C95"/>
    <w:rsid w:val="00050CD6"/>
    <w:rsid w:val="00053647"/>
    <w:rsid w:val="00082F16"/>
    <w:rsid w:val="000A1CA8"/>
    <w:rsid w:val="000B1892"/>
    <w:rsid w:val="000B62C9"/>
    <w:rsid w:val="000B65EF"/>
    <w:rsid w:val="000B6D31"/>
    <w:rsid w:val="000C6088"/>
    <w:rsid w:val="000C7833"/>
    <w:rsid w:val="000D0250"/>
    <w:rsid w:val="000D7105"/>
    <w:rsid w:val="000E344D"/>
    <w:rsid w:val="000F2D97"/>
    <w:rsid w:val="000F3EB6"/>
    <w:rsid w:val="000F6048"/>
    <w:rsid w:val="00114814"/>
    <w:rsid w:val="00125E0C"/>
    <w:rsid w:val="001363BB"/>
    <w:rsid w:val="0015328A"/>
    <w:rsid w:val="00165F9F"/>
    <w:rsid w:val="001816E0"/>
    <w:rsid w:val="00197D1D"/>
    <w:rsid w:val="001A5B37"/>
    <w:rsid w:val="001B23D7"/>
    <w:rsid w:val="001B4CF3"/>
    <w:rsid w:val="001B5ED1"/>
    <w:rsid w:val="001D0C56"/>
    <w:rsid w:val="001D1710"/>
    <w:rsid w:val="001D6876"/>
    <w:rsid w:val="001F0554"/>
    <w:rsid w:val="001F19CC"/>
    <w:rsid w:val="00210C0B"/>
    <w:rsid w:val="0021158B"/>
    <w:rsid w:val="002275AF"/>
    <w:rsid w:val="00237CBE"/>
    <w:rsid w:val="00242F01"/>
    <w:rsid w:val="00257FEB"/>
    <w:rsid w:val="002805FF"/>
    <w:rsid w:val="00293638"/>
    <w:rsid w:val="002A51AB"/>
    <w:rsid w:val="002A64A3"/>
    <w:rsid w:val="002B2014"/>
    <w:rsid w:val="002B25FC"/>
    <w:rsid w:val="002C447D"/>
    <w:rsid w:val="002E3167"/>
    <w:rsid w:val="00335ECB"/>
    <w:rsid w:val="00343EB8"/>
    <w:rsid w:val="00390198"/>
    <w:rsid w:val="003915F5"/>
    <w:rsid w:val="003938FA"/>
    <w:rsid w:val="003D36B2"/>
    <w:rsid w:val="00404BC7"/>
    <w:rsid w:val="00405447"/>
    <w:rsid w:val="00410018"/>
    <w:rsid w:val="004221AA"/>
    <w:rsid w:val="004413BE"/>
    <w:rsid w:val="004447AE"/>
    <w:rsid w:val="0045264D"/>
    <w:rsid w:val="00465125"/>
    <w:rsid w:val="004B0BFB"/>
    <w:rsid w:val="004B7A09"/>
    <w:rsid w:val="004C3A9E"/>
    <w:rsid w:val="004D0B68"/>
    <w:rsid w:val="004D2467"/>
    <w:rsid w:val="004D4DAF"/>
    <w:rsid w:val="004D5EC9"/>
    <w:rsid w:val="004E0DED"/>
    <w:rsid w:val="00500B20"/>
    <w:rsid w:val="0051296B"/>
    <w:rsid w:val="0053733A"/>
    <w:rsid w:val="005440AD"/>
    <w:rsid w:val="00545E26"/>
    <w:rsid w:val="0056746F"/>
    <w:rsid w:val="005947DA"/>
    <w:rsid w:val="005B3F7E"/>
    <w:rsid w:val="005B6EA4"/>
    <w:rsid w:val="005E451A"/>
    <w:rsid w:val="00600117"/>
    <w:rsid w:val="00601266"/>
    <w:rsid w:val="00605AB9"/>
    <w:rsid w:val="0061461A"/>
    <w:rsid w:val="00625BCD"/>
    <w:rsid w:val="00636676"/>
    <w:rsid w:val="006509D4"/>
    <w:rsid w:val="00657335"/>
    <w:rsid w:val="00674F3A"/>
    <w:rsid w:val="0068306A"/>
    <w:rsid w:val="006A4446"/>
    <w:rsid w:val="006A6609"/>
    <w:rsid w:val="006B1EEA"/>
    <w:rsid w:val="006D10C7"/>
    <w:rsid w:val="006E0EA6"/>
    <w:rsid w:val="006E3505"/>
    <w:rsid w:val="0070140E"/>
    <w:rsid w:val="0070353E"/>
    <w:rsid w:val="00705DED"/>
    <w:rsid w:val="007201DF"/>
    <w:rsid w:val="00725E10"/>
    <w:rsid w:val="00732F65"/>
    <w:rsid w:val="007332C3"/>
    <w:rsid w:val="00733723"/>
    <w:rsid w:val="00740419"/>
    <w:rsid w:val="007632D5"/>
    <w:rsid w:val="00764D7B"/>
    <w:rsid w:val="007661D9"/>
    <w:rsid w:val="007813D3"/>
    <w:rsid w:val="007B4060"/>
    <w:rsid w:val="007C0A72"/>
    <w:rsid w:val="007E1A80"/>
    <w:rsid w:val="007E3B28"/>
    <w:rsid w:val="007E5723"/>
    <w:rsid w:val="008004F1"/>
    <w:rsid w:val="008063B6"/>
    <w:rsid w:val="0081308D"/>
    <w:rsid w:val="00817B6D"/>
    <w:rsid w:val="00824CF8"/>
    <w:rsid w:val="008446A6"/>
    <w:rsid w:val="00851826"/>
    <w:rsid w:val="00853E91"/>
    <w:rsid w:val="00855C5C"/>
    <w:rsid w:val="00861469"/>
    <w:rsid w:val="00882046"/>
    <w:rsid w:val="008855C6"/>
    <w:rsid w:val="00886272"/>
    <w:rsid w:val="00886ABB"/>
    <w:rsid w:val="008B5930"/>
    <w:rsid w:val="008B5A39"/>
    <w:rsid w:val="008B60FC"/>
    <w:rsid w:val="008C34A0"/>
    <w:rsid w:val="008C4901"/>
    <w:rsid w:val="008D78E9"/>
    <w:rsid w:val="008E20C9"/>
    <w:rsid w:val="008E4429"/>
    <w:rsid w:val="008F0AD7"/>
    <w:rsid w:val="008F3074"/>
    <w:rsid w:val="0090091A"/>
    <w:rsid w:val="00906FF8"/>
    <w:rsid w:val="0093472D"/>
    <w:rsid w:val="00946537"/>
    <w:rsid w:val="00951EED"/>
    <w:rsid w:val="0096746C"/>
    <w:rsid w:val="009816B0"/>
    <w:rsid w:val="00984C5C"/>
    <w:rsid w:val="009865FE"/>
    <w:rsid w:val="009A3A1C"/>
    <w:rsid w:val="009A4C4C"/>
    <w:rsid w:val="009A5218"/>
    <w:rsid w:val="009C3D35"/>
    <w:rsid w:val="009E5EB2"/>
    <w:rsid w:val="009F0BE5"/>
    <w:rsid w:val="00A260AF"/>
    <w:rsid w:val="00A3313B"/>
    <w:rsid w:val="00A42C29"/>
    <w:rsid w:val="00A42E17"/>
    <w:rsid w:val="00A82292"/>
    <w:rsid w:val="00A8688E"/>
    <w:rsid w:val="00AB61C2"/>
    <w:rsid w:val="00AD1662"/>
    <w:rsid w:val="00AD4315"/>
    <w:rsid w:val="00AD5CDF"/>
    <w:rsid w:val="00AE6A88"/>
    <w:rsid w:val="00AF0938"/>
    <w:rsid w:val="00AF5BE7"/>
    <w:rsid w:val="00B14CB3"/>
    <w:rsid w:val="00B1624D"/>
    <w:rsid w:val="00B33942"/>
    <w:rsid w:val="00B33FF9"/>
    <w:rsid w:val="00B44978"/>
    <w:rsid w:val="00B50339"/>
    <w:rsid w:val="00B5760A"/>
    <w:rsid w:val="00B60BDF"/>
    <w:rsid w:val="00B62025"/>
    <w:rsid w:val="00B64F8E"/>
    <w:rsid w:val="00B717AF"/>
    <w:rsid w:val="00BD2419"/>
    <w:rsid w:val="00BD78A2"/>
    <w:rsid w:val="00C24F8F"/>
    <w:rsid w:val="00C5262F"/>
    <w:rsid w:val="00C5471B"/>
    <w:rsid w:val="00C6290F"/>
    <w:rsid w:val="00C7224E"/>
    <w:rsid w:val="00CA179D"/>
    <w:rsid w:val="00CC0432"/>
    <w:rsid w:val="00CF71E1"/>
    <w:rsid w:val="00D14055"/>
    <w:rsid w:val="00D20267"/>
    <w:rsid w:val="00D37975"/>
    <w:rsid w:val="00D46258"/>
    <w:rsid w:val="00D56753"/>
    <w:rsid w:val="00D62B25"/>
    <w:rsid w:val="00D87B14"/>
    <w:rsid w:val="00D93719"/>
    <w:rsid w:val="00D9554D"/>
    <w:rsid w:val="00DC4778"/>
    <w:rsid w:val="00DC78B6"/>
    <w:rsid w:val="00DE1722"/>
    <w:rsid w:val="00E03B54"/>
    <w:rsid w:val="00E23AE7"/>
    <w:rsid w:val="00E24DBE"/>
    <w:rsid w:val="00E33EAE"/>
    <w:rsid w:val="00E63387"/>
    <w:rsid w:val="00E66D0F"/>
    <w:rsid w:val="00E82F3C"/>
    <w:rsid w:val="00E92346"/>
    <w:rsid w:val="00E92660"/>
    <w:rsid w:val="00EB0F32"/>
    <w:rsid w:val="00EB1D37"/>
    <w:rsid w:val="00EB5902"/>
    <w:rsid w:val="00ED335E"/>
    <w:rsid w:val="00EE2333"/>
    <w:rsid w:val="00EE4249"/>
    <w:rsid w:val="00EE450E"/>
    <w:rsid w:val="00EE6457"/>
    <w:rsid w:val="00EF0543"/>
    <w:rsid w:val="00EF676B"/>
    <w:rsid w:val="00EF6BF6"/>
    <w:rsid w:val="00F04251"/>
    <w:rsid w:val="00F10E68"/>
    <w:rsid w:val="00F12FFB"/>
    <w:rsid w:val="00F22C42"/>
    <w:rsid w:val="00F72FDC"/>
    <w:rsid w:val="00F93387"/>
    <w:rsid w:val="00F93AAB"/>
    <w:rsid w:val="00FA0C96"/>
    <w:rsid w:val="00FB01AD"/>
    <w:rsid w:val="00FB2C4F"/>
    <w:rsid w:val="00FB731C"/>
    <w:rsid w:val="00FB758A"/>
    <w:rsid w:val="00FC3B57"/>
    <w:rsid w:val="00FD1D01"/>
    <w:rsid w:val="00FE1BA1"/>
    <w:rsid w:val="00F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9269"/>
  <w15:docId w15:val="{578CC9ED-4E97-42AB-B78B-A7B53DF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293638"/>
    <w:pPr>
      <w:bidi/>
    </w:pPr>
    <w:rPr>
      <w:sz w:val="24"/>
      <w:szCs w:val="24"/>
      <w:lang w:eastAsia="he-IL"/>
    </w:rPr>
  </w:style>
  <w:style w:type="paragraph" w:styleId="1">
    <w:name w:val="heading 1"/>
    <w:basedOn w:val="a0"/>
    <w:next w:val="a0"/>
    <w:qFormat/>
    <w:rsid w:val="00BD78A2"/>
    <w:pPr>
      <w:keepNext/>
      <w:spacing w:after="120" w:line="360" w:lineRule="auto"/>
      <w:ind w:left="6506" w:right="142"/>
      <w:jc w:val="both"/>
      <w:outlineLvl w:val="0"/>
    </w:pPr>
    <w:rPr>
      <w:rFonts w:cs="David"/>
      <w:i/>
      <w:iCs/>
      <w:lang w:eastAsia="en-US"/>
    </w:rPr>
  </w:style>
  <w:style w:type="paragraph" w:styleId="2">
    <w:name w:val="heading 2"/>
    <w:basedOn w:val="a0"/>
    <w:next w:val="a0"/>
    <w:qFormat/>
    <w:rsid w:val="00BD78A2"/>
    <w:pPr>
      <w:keepNext/>
      <w:tabs>
        <w:tab w:val="left" w:pos="3356"/>
      </w:tabs>
      <w:spacing w:line="360" w:lineRule="auto"/>
      <w:ind w:left="216"/>
      <w:outlineLvl w:val="1"/>
    </w:pPr>
    <w:rPr>
      <w:sz w:val="28"/>
      <w:szCs w:val="28"/>
      <w:lang w:eastAsia="en-US"/>
    </w:rPr>
  </w:style>
  <w:style w:type="paragraph" w:styleId="3">
    <w:name w:val="heading 3"/>
    <w:basedOn w:val="a0"/>
    <w:next w:val="a0"/>
    <w:qFormat/>
    <w:rsid w:val="00BD78A2"/>
    <w:pPr>
      <w:keepNext/>
      <w:tabs>
        <w:tab w:val="left" w:pos="3356"/>
      </w:tabs>
      <w:spacing w:line="360" w:lineRule="auto"/>
      <w:ind w:left="216"/>
      <w:outlineLvl w:val="2"/>
    </w:pPr>
    <w:rPr>
      <w:sz w:val="28"/>
      <w:szCs w:val="28"/>
      <w:u w:val="single"/>
      <w:lang w:eastAsia="en-US"/>
    </w:rPr>
  </w:style>
  <w:style w:type="paragraph" w:styleId="4">
    <w:name w:val="heading 4"/>
    <w:basedOn w:val="a0"/>
    <w:next w:val="a0"/>
    <w:qFormat/>
    <w:rsid w:val="00BD78A2"/>
    <w:pPr>
      <w:keepNext/>
      <w:tabs>
        <w:tab w:val="left" w:pos="3356"/>
      </w:tabs>
      <w:spacing w:line="360" w:lineRule="auto"/>
      <w:ind w:left="216"/>
      <w:jc w:val="right"/>
      <w:outlineLvl w:val="3"/>
    </w:pPr>
    <w:rPr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D78A2"/>
    <w:pPr>
      <w:tabs>
        <w:tab w:val="center" w:pos="4153"/>
        <w:tab w:val="right" w:pos="8306"/>
      </w:tabs>
    </w:pPr>
    <w:rPr>
      <w:lang w:eastAsia="en-US"/>
    </w:rPr>
  </w:style>
  <w:style w:type="character" w:styleId="a5">
    <w:name w:val="page number"/>
    <w:basedOn w:val="a1"/>
    <w:rsid w:val="00BD78A2"/>
  </w:style>
  <w:style w:type="paragraph" w:styleId="a6">
    <w:name w:val="footer"/>
    <w:basedOn w:val="a0"/>
    <w:rsid w:val="00BD78A2"/>
    <w:pPr>
      <w:tabs>
        <w:tab w:val="center" w:pos="4153"/>
        <w:tab w:val="right" w:pos="8306"/>
      </w:tabs>
    </w:pPr>
    <w:rPr>
      <w:lang w:eastAsia="en-US"/>
    </w:rPr>
  </w:style>
  <w:style w:type="paragraph" w:styleId="a7">
    <w:name w:val="Body Text Indent"/>
    <w:basedOn w:val="a0"/>
    <w:rsid w:val="00BD78A2"/>
    <w:pPr>
      <w:tabs>
        <w:tab w:val="left" w:pos="3356"/>
      </w:tabs>
      <w:spacing w:line="360" w:lineRule="auto"/>
      <w:ind w:left="216"/>
    </w:pPr>
    <w:rPr>
      <w:sz w:val="28"/>
      <w:szCs w:val="28"/>
      <w:lang w:eastAsia="en-US"/>
    </w:rPr>
  </w:style>
  <w:style w:type="paragraph" w:customStyle="1" w:styleId="a8">
    <w:name w:val="קוביה"/>
    <w:basedOn w:val="a9"/>
    <w:uiPriority w:val="99"/>
    <w:rsid w:val="00BD78A2"/>
    <w:pPr>
      <w:spacing w:after="0" w:line="260" w:lineRule="exact"/>
      <w:ind w:left="6180"/>
      <w:jc w:val="both"/>
    </w:pPr>
    <w:rPr>
      <w:rFonts w:cs="David"/>
      <w:sz w:val="20"/>
      <w:szCs w:val="20"/>
      <w:lang w:eastAsia="en-US"/>
    </w:rPr>
  </w:style>
  <w:style w:type="paragraph" w:customStyle="1" w:styleId="10">
    <w:name w:val="חתימה1"/>
    <w:basedOn w:val="a0"/>
    <w:rsid w:val="00BD78A2"/>
    <w:pPr>
      <w:spacing w:before="240" w:line="360" w:lineRule="auto"/>
      <w:ind w:left="6180"/>
      <w:jc w:val="both"/>
    </w:pPr>
    <w:rPr>
      <w:rFonts w:cs="David"/>
      <w:sz w:val="20"/>
    </w:rPr>
  </w:style>
  <w:style w:type="paragraph" w:styleId="a9">
    <w:name w:val="Body Text"/>
    <w:basedOn w:val="a0"/>
    <w:rsid w:val="00BD78A2"/>
    <w:pPr>
      <w:spacing w:after="120"/>
    </w:pPr>
  </w:style>
  <w:style w:type="paragraph" w:customStyle="1" w:styleId="aa">
    <w:name w:val="אל"/>
    <w:basedOn w:val="a8"/>
    <w:uiPriority w:val="99"/>
    <w:rsid w:val="00BD78A2"/>
    <w:pPr>
      <w:spacing w:line="300" w:lineRule="exact"/>
      <w:ind w:left="510" w:hanging="425"/>
      <w:jc w:val="left"/>
    </w:pPr>
    <w:rPr>
      <w:szCs w:val="24"/>
      <w:u w:val="single"/>
    </w:rPr>
  </w:style>
  <w:style w:type="paragraph" w:customStyle="1" w:styleId="ab">
    <w:name w:val="הנדון"/>
    <w:basedOn w:val="aa"/>
    <w:rsid w:val="00BD78A2"/>
    <w:pPr>
      <w:jc w:val="center"/>
    </w:pPr>
    <w:rPr>
      <w:sz w:val="24"/>
      <w:szCs w:val="28"/>
      <w:u w:val="none"/>
    </w:rPr>
  </w:style>
  <w:style w:type="paragraph" w:customStyle="1" w:styleId="a">
    <w:name w:val="תוכן"/>
    <w:basedOn w:val="a0"/>
    <w:rsid w:val="00BD78A2"/>
    <w:pPr>
      <w:numPr>
        <w:numId w:val="1"/>
      </w:numPr>
      <w:bidi w:val="0"/>
      <w:spacing w:before="120"/>
      <w:ind w:right="360"/>
    </w:pPr>
    <w:rPr>
      <w:rFonts w:ascii="Times New (W1)" w:hAnsi="Times New (W1)" w:cs="David"/>
      <w:noProof/>
      <w:sz w:val="20"/>
    </w:rPr>
  </w:style>
  <w:style w:type="table" w:styleId="ac">
    <w:name w:val="Table Grid"/>
    <w:basedOn w:val="a2"/>
    <w:rsid w:val="00C629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405447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05447"/>
    <w:rPr>
      <w:rFonts w:ascii="Tahoma" w:hAnsi="Tahoma" w:cs="Tahoma"/>
      <w:sz w:val="16"/>
      <w:szCs w:val="16"/>
      <w:lang w:eastAsia="he-IL"/>
    </w:rPr>
  </w:style>
  <w:style w:type="paragraph" w:customStyle="1" w:styleId="ListParagraph1">
    <w:name w:val="List Paragraph1"/>
    <w:basedOn w:val="a0"/>
    <w:uiPriority w:val="34"/>
    <w:qFormat/>
    <w:rsid w:val="007E3B28"/>
    <w:pPr>
      <w:ind w:left="720"/>
      <w:contextualSpacing/>
    </w:pPr>
  </w:style>
  <w:style w:type="paragraph" w:styleId="af">
    <w:name w:val="List Paragraph"/>
    <w:basedOn w:val="a0"/>
    <w:uiPriority w:val="34"/>
    <w:qFormat/>
    <w:rsid w:val="001D1710"/>
    <w:pPr>
      <w:ind w:left="720"/>
    </w:pPr>
  </w:style>
  <w:style w:type="character" w:styleId="Hyperlink">
    <w:name w:val="Hyperlink"/>
    <w:uiPriority w:val="99"/>
    <w:unhideWhenUsed/>
    <w:rsid w:val="004221AA"/>
    <w:rPr>
      <w:color w:val="0000FF"/>
      <w:u w:val="single"/>
    </w:rPr>
  </w:style>
  <w:style w:type="character" w:customStyle="1" w:styleId="apple-converted-space">
    <w:name w:val="apple-converted-space"/>
    <w:basedOn w:val="a1"/>
    <w:rsid w:val="009F0BE5"/>
  </w:style>
  <w:style w:type="paragraph" w:styleId="NormalWeb">
    <w:name w:val="Normal (Web)"/>
    <w:basedOn w:val="a0"/>
    <w:uiPriority w:val="99"/>
    <w:semiHidden/>
    <w:unhideWhenUsed/>
    <w:rsid w:val="001F19CC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af0">
    <w:name w:val="Unresolved Mention"/>
    <w:basedOn w:val="a1"/>
    <w:uiPriority w:val="99"/>
    <w:semiHidden/>
    <w:unhideWhenUsed/>
    <w:rsid w:val="00EE450E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unhideWhenUsed/>
    <w:rsid w:val="00EE45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teach-an-ai-to-play-games-deep-reinforcement-learning-28f9b920440a" TargetMode="External"/><Relationship Id="rId13" Type="http://schemas.openxmlformats.org/officeDocument/2006/relationships/hyperlink" Target="https://github.com/openai/gym/tree/master/gym/space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openai/gym/blob/master/gym/envs/classic_control/cartpole.py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poddar573/making-your-own-custom-environment-in-gym-c3b65ff8cda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ameaibook.org/book.pdf" TargetMode="External"/><Relationship Id="rId10" Type="http://schemas.openxmlformats.org/officeDocument/2006/relationships/hyperlink" Target="https://medium.com/acing-ai/how-i-build-an-ai-to-play-dino-run-e37f37bdf15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simple-reinforcement-learning-q-learning-fcddc4b6fe56" TargetMode="External"/><Relationship Id="rId14" Type="http://schemas.openxmlformats.org/officeDocument/2006/relationships/hyperlink" Target="https://www.analyticsvidhya.com/blog/2019/04/introduction-deep-q-learning-pyth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do\My%20Documents\docs\&#1502;&#1506;&#1512;&#1499;&#1493;&#1514;\&#1502;&#1506;&#1512;&#1499;&#1514;%20&#1488;&#1497;&#1513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מערכת אישית</Template>
  <TotalTime>84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חיל האוויר</vt:lpstr>
      <vt:lpstr>חיל האוויר</vt:lpstr>
    </vt:vector>
  </TitlesOfParts>
  <Company>IDF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חיל האוויר</dc:title>
  <dc:creator>אלון</dc:creator>
  <cp:lastModifiedBy>בן סמבירא נחום</cp:lastModifiedBy>
  <cp:revision>12</cp:revision>
  <cp:lastPrinted>2005-10-24T12:08:00Z</cp:lastPrinted>
  <dcterms:created xsi:type="dcterms:W3CDTF">2018-10-24T06:37:00Z</dcterms:created>
  <dcterms:modified xsi:type="dcterms:W3CDTF">2020-04-05T18:56:00Z</dcterms:modified>
</cp:coreProperties>
</file>